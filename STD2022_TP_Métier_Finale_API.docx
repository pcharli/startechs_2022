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04CFE" w14:textId="77777777" w:rsidR="006E26EF" w:rsidRPr="008D244F" w:rsidRDefault="001C2B30" w:rsidP="00313492">
      <w:pPr>
        <w:pStyle w:val="Titre"/>
        <w:rPr>
          <w:lang w:val="en-US"/>
        </w:rPr>
      </w:pPr>
      <w:r w:rsidRPr="008D244F">
        <w:rPr>
          <w:lang w:val="en-US"/>
        </w:rPr>
        <w:t xml:space="preserve">Test Project </w:t>
      </w:r>
    </w:p>
    <w:p w14:paraId="5856A236" w14:textId="4712A1C6" w:rsidR="00A77E62" w:rsidRDefault="00ED49D4" w:rsidP="00313492">
      <w:pPr>
        <w:pStyle w:val="Sous-titre"/>
        <w:rPr>
          <w:sz w:val="40"/>
          <w:szCs w:val="40"/>
          <w:lang w:val="en-US"/>
        </w:rPr>
      </w:pPr>
      <w:proofErr w:type="spellStart"/>
      <w:r w:rsidRPr="008D244F">
        <w:rPr>
          <w:sz w:val="40"/>
          <w:szCs w:val="40"/>
          <w:lang w:val="en-US"/>
        </w:rPr>
        <w:t>Startech’s</w:t>
      </w:r>
      <w:proofErr w:type="spellEnd"/>
      <w:r w:rsidRPr="008D244F">
        <w:rPr>
          <w:sz w:val="40"/>
          <w:szCs w:val="40"/>
          <w:lang w:val="en-US"/>
        </w:rPr>
        <w:t xml:space="preserve"> </w:t>
      </w:r>
      <w:r w:rsidR="0067036F" w:rsidRPr="008D244F">
        <w:rPr>
          <w:sz w:val="40"/>
          <w:szCs w:val="40"/>
          <w:lang w:val="en-US"/>
        </w:rPr>
        <w:t xml:space="preserve">Days </w:t>
      </w:r>
      <w:r w:rsidR="003F4CD7" w:rsidRPr="008D244F">
        <w:rPr>
          <w:sz w:val="40"/>
          <w:szCs w:val="40"/>
          <w:lang w:val="en-US"/>
        </w:rPr>
        <w:t>20</w:t>
      </w:r>
      <w:r w:rsidR="001D2A2B" w:rsidRPr="008D244F">
        <w:rPr>
          <w:sz w:val="40"/>
          <w:szCs w:val="40"/>
          <w:lang w:val="en-US"/>
        </w:rPr>
        <w:t>2</w:t>
      </w:r>
      <w:r w:rsidR="008D244F">
        <w:rPr>
          <w:sz w:val="40"/>
          <w:szCs w:val="40"/>
          <w:lang w:val="en-US"/>
        </w:rPr>
        <w:t>2</w:t>
      </w:r>
    </w:p>
    <w:p w14:paraId="30D4FA61" w14:textId="1194E26B" w:rsidR="00DE4BF1" w:rsidRPr="00DE4BF1" w:rsidRDefault="00407455" w:rsidP="00DE4BF1">
      <w:pPr>
        <w:rPr>
          <w:lang w:val="en-US"/>
        </w:rPr>
      </w:pPr>
      <w:r>
        <w:rPr>
          <w:lang w:val="en-US"/>
        </w:rPr>
        <w:t>Jour 2</w:t>
      </w:r>
      <w:bookmarkStart w:id="0" w:name="_GoBack"/>
      <w:bookmarkEnd w:id="0"/>
      <w:r w:rsidR="00DE4BF1">
        <w:rPr>
          <w:lang w:val="en-US"/>
        </w:rPr>
        <w:t xml:space="preserve"> : </w:t>
      </w:r>
      <w:r w:rsidR="0005511B">
        <w:rPr>
          <w:lang w:val="en-US"/>
        </w:rPr>
        <w:t>API</w:t>
      </w:r>
    </w:p>
    <w:p w14:paraId="0E99C7B7" w14:textId="77777777" w:rsidR="008827AA" w:rsidRPr="008D244F" w:rsidRDefault="008827AA" w:rsidP="001C2B30">
      <w:pPr>
        <w:rPr>
          <w:lang w:val="en-US"/>
        </w:rPr>
      </w:pPr>
    </w:p>
    <w:p w14:paraId="3C8F5FA4" w14:textId="77777777" w:rsidR="008827AA" w:rsidRPr="008D244F" w:rsidRDefault="008827AA" w:rsidP="001C2B30">
      <w:pPr>
        <w:rPr>
          <w:lang w:val="en-US"/>
        </w:rPr>
      </w:pPr>
    </w:p>
    <w:p w14:paraId="6354FE34" w14:textId="77777777" w:rsidR="008827AA" w:rsidRPr="008D244F" w:rsidRDefault="008827AA" w:rsidP="001C2B30">
      <w:pPr>
        <w:rPr>
          <w:lang w:val="en-US"/>
        </w:rPr>
      </w:pPr>
    </w:p>
    <w:p w14:paraId="4EA8F2BF" w14:textId="77777777" w:rsidR="005433EB" w:rsidRPr="008D244F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en-US"/>
        </w:rPr>
      </w:pPr>
      <w:proofErr w:type="gramStart"/>
      <w:r w:rsidRPr="008D244F">
        <w:rPr>
          <w:rFonts w:eastAsia="Calibri" w:cs="Times New Roman"/>
          <w:sz w:val="30"/>
          <w:szCs w:val="30"/>
          <w:lang w:val="en-US"/>
        </w:rPr>
        <w:t>Métier :</w:t>
      </w:r>
      <w:proofErr w:type="gramEnd"/>
    </w:p>
    <w:p w14:paraId="42756BC5" w14:textId="4736DEE1" w:rsidR="00ED49D4" w:rsidRPr="00172FB3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Epreuve r</w:t>
      </w:r>
      <w:r w:rsidR="00ED49D4" w:rsidRPr="00172FB3">
        <w:rPr>
          <w:rFonts w:eastAsia="Calibri" w:cs="Times New Roman"/>
          <w:sz w:val="30"/>
          <w:szCs w:val="30"/>
          <w:lang w:val="fr-FR"/>
        </w:rPr>
        <w:t>éalisé</w:t>
      </w:r>
      <w:r>
        <w:rPr>
          <w:rFonts w:eastAsia="Calibri" w:cs="Times New Roman"/>
          <w:sz w:val="30"/>
          <w:szCs w:val="30"/>
          <w:lang w:val="fr-FR"/>
        </w:rPr>
        <w:t>e</w:t>
      </w:r>
      <w:r w:rsidR="00ED49D4" w:rsidRPr="00172FB3">
        <w:rPr>
          <w:rFonts w:eastAsia="Calibri" w:cs="Times New Roman"/>
          <w:sz w:val="30"/>
          <w:szCs w:val="30"/>
          <w:lang w:val="fr-FR"/>
        </w:rPr>
        <w:t xml:space="preserve"> par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Pierre Charlier</w:t>
      </w:r>
    </w:p>
    <w:p w14:paraId="2DB42B00" w14:textId="5CD6F289" w:rsidR="005172C9" w:rsidRDefault="005172C9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Employeur</w:t>
      </w:r>
      <w:r w:rsidR="00ED49D4" w:rsidRPr="00172FB3">
        <w:rPr>
          <w:rFonts w:eastAsia="Calibri" w:cs="Times New Roman"/>
          <w:sz w:val="30"/>
          <w:szCs w:val="30"/>
          <w:lang w:val="fr-FR"/>
        </w:rPr>
        <w:t>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Forem</w:t>
      </w:r>
      <w:proofErr w:type="spellEnd"/>
      <w:r w:rsidR="00D04E52">
        <w:rPr>
          <w:rFonts w:eastAsia="Calibri" w:cs="Times New Roman"/>
          <w:sz w:val="30"/>
          <w:szCs w:val="30"/>
          <w:lang w:val="fr-FR"/>
        </w:rPr>
        <w:t xml:space="preserve"> -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Cepegra</w:t>
      </w:r>
      <w:proofErr w:type="spellEnd"/>
    </w:p>
    <w:p w14:paraId="73E26EF2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 w:rsidRPr="00172FB3">
        <w:rPr>
          <w:rFonts w:eastAsia="Calibri" w:cs="Times New Roman"/>
          <w:sz w:val="30"/>
          <w:szCs w:val="30"/>
          <w:lang w:val="fr-FR"/>
        </w:rPr>
        <w:t xml:space="preserve"> </w:t>
      </w:r>
    </w:p>
    <w:p w14:paraId="50C732D9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</w:p>
    <w:p w14:paraId="04F68F45" w14:textId="77777777" w:rsidR="003F39F8" w:rsidRPr="001D2A2B" w:rsidRDefault="003F39F8" w:rsidP="001C2B30">
      <w:pPr>
        <w:rPr>
          <w:rFonts w:ascii="Frutiger LT Com 45 Light" w:hAnsi="Frutiger LT Com 45 Light"/>
          <w:sz w:val="28"/>
          <w:szCs w:val="28"/>
          <w:lang w:val="fr-BE"/>
        </w:rPr>
      </w:pPr>
    </w:p>
    <w:p w14:paraId="01E2F4C8" w14:textId="77777777" w:rsidR="00336548" w:rsidRPr="001D2A2B" w:rsidRDefault="00336548" w:rsidP="001C2B30">
      <w:pPr>
        <w:rPr>
          <w:lang w:val="fr-BE"/>
        </w:rPr>
      </w:pPr>
    </w:p>
    <w:p w14:paraId="7AD53E4C" w14:textId="77777777" w:rsidR="00336548" w:rsidRPr="001D2A2B" w:rsidRDefault="00336548" w:rsidP="001C2B30">
      <w:pPr>
        <w:rPr>
          <w:lang w:val="fr-BE"/>
        </w:rPr>
      </w:pPr>
    </w:p>
    <w:p w14:paraId="61C3D8CE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316136A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97B242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2794F7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D8A6746" w14:textId="77777777" w:rsidR="00336548" w:rsidRPr="001D2A2B" w:rsidRDefault="00336548" w:rsidP="00336548">
      <w:pPr>
        <w:rPr>
          <w:lang w:val="fr-BE"/>
        </w:rPr>
      </w:pPr>
    </w:p>
    <w:p w14:paraId="41A8D454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E66393" w14:textId="77777777" w:rsidR="00336548" w:rsidRPr="001D2A2B" w:rsidRDefault="00336548" w:rsidP="00336548">
      <w:pPr>
        <w:pStyle w:val="Listepuces"/>
        <w:numPr>
          <w:ilvl w:val="0"/>
          <w:numId w:val="0"/>
        </w:numPr>
        <w:rPr>
          <w:rFonts w:ascii="Frutiger LT Com 45 Light" w:hAnsi="Frutiger LT Com 45 Light"/>
          <w:lang w:val="fr-BE"/>
        </w:rPr>
        <w:sectPr w:rsidR="00336548" w:rsidRPr="001D2A2B" w:rsidSect="00460D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566" w:bottom="1985" w:left="1134" w:header="284" w:footer="567" w:gutter="0"/>
          <w:cols w:space="708"/>
          <w:titlePg/>
          <w:docGrid w:linePitch="360"/>
        </w:sectPr>
      </w:pPr>
    </w:p>
    <w:p w14:paraId="5FEDAE43" w14:textId="58FF15FA" w:rsidR="005433EB" w:rsidRDefault="0005511B" w:rsidP="00FF769D">
      <w:pPr>
        <w:pStyle w:val="Titre1"/>
        <w:rPr>
          <w:lang w:val="fr-FR"/>
        </w:rPr>
      </w:pPr>
      <w:bookmarkStart w:id="1" w:name="_Toc60882173"/>
      <w:bookmarkStart w:id="2" w:name="_Toc60887859"/>
      <w:r>
        <w:rPr>
          <w:lang w:val="fr-FR"/>
        </w:rPr>
        <w:lastRenderedPageBreak/>
        <w:t>API Development</w:t>
      </w:r>
    </w:p>
    <w:p w14:paraId="460DAE04" w14:textId="4D94D5C8" w:rsidR="00E6483A" w:rsidRPr="002E129C" w:rsidRDefault="005172C9" w:rsidP="005433EB">
      <w:pPr>
        <w:pStyle w:val="Titre2"/>
        <w:rPr>
          <w:lang w:val="fr-FR"/>
        </w:rPr>
      </w:pPr>
      <w:r>
        <w:rPr>
          <w:lang w:val="fr-FR"/>
        </w:rPr>
        <w:t>Descriptif du projet et de</w:t>
      </w:r>
      <w:r w:rsidR="00E6483A" w:rsidRPr="002E129C">
        <w:rPr>
          <w:lang w:val="fr-FR"/>
        </w:rPr>
        <w:t>s taches</w:t>
      </w:r>
      <w:bookmarkEnd w:id="1"/>
      <w:bookmarkEnd w:id="2"/>
      <w:r w:rsidR="00526240">
        <w:rPr>
          <w:lang w:val="fr-FR"/>
        </w:rPr>
        <w:t xml:space="preserve"> à effectuer</w:t>
      </w:r>
    </w:p>
    <w:p w14:paraId="5BE9E0C7" w14:textId="77777777" w:rsidR="00E471FC" w:rsidRPr="002E129C" w:rsidRDefault="00E471FC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</w:p>
    <w:p w14:paraId="11000553" w14:textId="267CA86D" w:rsidR="0070322C" w:rsidRDefault="0070322C" w:rsidP="0005511B">
      <w:pPr>
        <w:rPr>
          <w:lang w:val="fr-FR"/>
        </w:rPr>
      </w:pPr>
      <w:r>
        <w:rPr>
          <w:lang w:val="fr-FR"/>
        </w:rPr>
        <w:t>Jeu de questions-réponses dans le domaine de l’environnement. Les utilisateurs peuvent participer plusieurs fois, d’où les objets « </w:t>
      </w:r>
      <w:proofErr w:type="spellStart"/>
      <w:r>
        <w:rPr>
          <w:lang w:val="fr-FR"/>
        </w:rPr>
        <w:t>games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users</w:t>
      </w:r>
      <w:proofErr w:type="spellEnd"/>
      <w:r>
        <w:rPr>
          <w:lang w:val="fr-FR"/>
        </w:rPr>
        <w:t> »</w:t>
      </w:r>
    </w:p>
    <w:p w14:paraId="48FF90D1" w14:textId="3BF7157C" w:rsidR="0005511B" w:rsidRDefault="0005511B" w:rsidP="0005511B">
      <w:pPr>
        <w:rPr>
          <w:lang w:val="fr-FR"/>
        </w:rPr>
      </w:pPr>
      <w:r>
        <w:rPr>
          <w:lang w:val="fr-FR"/>
        </w:rPr>
        <w:t>Mise en place d’une base de données et d’une API permettant d’y accéder en utilisant les routes et méthodes décrites ci-après.</w:t>
      </w:r>
    </w:p>
    <w:p w14:paraId="5DA29A02" w14:textId="3D60B821" w:rsidR="0005511B" w:rsidRDefault="0005511B" w:rsidP="0005511B">
      <w:pPr>
        <w:rPr>
          <w:lang w:val="fr-FR"/>
        </w:rPr>
      </w:pPr>
      <w:r>
        <w:rPr>
          <w:lang w:val="fr-FR"/>
        </w:rPr>
        <w:t>Vous avez le choix entre :</w:t>
      </w:r>
    </w:p>
    <w:p w14:paraId="42848C00" w14:textId="177507ED" w:rsidR="0005511B" w:rsidRDefault="0005511B" w:rsidP="0005511B">
      <w:pPr>
        <w:pStyle w:val="Paragraphedeliste"/>
        <w:numPr>
          <w:ilvl w:val="0"/>
          <w:numId w:val="24"/>
        </w:numPr>
        <w:rPr>
          <w:lang w:val="fr-FR"/>
        </w:rPr>
      </w:pPr>
      <w:r>
        <w:rPr>
          <w:lang w:val="fr-FR"/>
        </w:rPr>
        <w:t xml:space="preserve">Développement personnel </w:t>
      </w:r>
      <w:r w:rsidR="00EB6883">
        <w:rPr>
          <w:lang w:val="fr-FR"/>
        </w:rPr>
        <w:t xml:space="preserve">avec </w:t>
      </w:r>
      <w:proofErr w:type="spellStart"/>
      <w:r w:rsidR="00EB6883">
        <w:rPr>
          <w:lang w:val="fr-FR"/>
        </w:rPr>
        <w:t>MariaDB</w:t>
      </w:r>
      <w:proofErr w:type="spellEnd"/>
      <w:r w:rsidR="00EB6883">
        <w:rPr>
          <w:lang w:val="fr-FR"/>
        </w:rPr>
        <w:t xml:space="preserve"> et </w:t>
      </w:r>
      <w:r>
        <w:rPr>
          <w:lang w:val="fr-FR"/>
        </w:rPr>
        <w:t xml:space="preserve">en </w:t>
      </w:r>
      <w:proofErr w:type="spellStart"/>
      <w:r>
        <w:rPr>
          <w:lang w:val="fr-FR"/>
        </w:rPr>
        <w:t>Vanilla</w:t>
      </w:r>
      <w:proofErr w:type="spellEnd"/>
      <w:r>
        <w:rPr>
          <w:lang w:val="fr-FR"/>
        </w:rPr>
        <w:t xml:space="preserve"> ou à l’aide d’un </w:t>
      </w:r>
      <w:proofErr w:type="spellStart"/>
      <w:r>
        <w:rPr>
          <w:lang w:val="fr-FR"/>
        </w:rPr>
        <w:t>framework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>).</w:t>
      </w:r>
      <w:r>
        <w:rPr>
          <w:lang w:val="fr-FR"/>
        </w:rPr>
        <w:br/>
        <w:t>Si l’extension .</w:t>
      </w:r>
      <w:proofErr w:type="spellStart"/>
      <w:r>
        <w:rPr>
          <w:lang w:val="fr-FR"/>
        </w:rPr>
        <w:t>php</w:t>
      </w:r>
      <w:proofErr w:type="spellEnd"/>
      <w:r>
        <w:rPr>
          <w:lang w:val="fr-FR"/>
        </w:rPr>
        <w:t xml:space="preserve"> est visible dans l’url le projet</w:t>
      </w:r>
      <w:r w:rsidR="00EB6883">
        <w:rPr>
          <w:lang w:val="fr-FR"/>
        </w:rPr>
        <w:t>, c’</w:t>
      </w:r>
      <w:r>
        <w:rPr>
          <w:lang w:val="fr-FR"/>
        </w:rPr>
        <w:t>est accepté mais avec perte de points.</w:t>
      </w:r>
    </w:p>
    <w:p w14:paraId="733150A5" w14:textId="657A1999" w:rsidR="0005511B" w:rsidRPr="0005511B" w:rsidRDefault="0005511B" w:rsidP="0005511B">
      <w:pPr>
        <w:pStyle w:val="Paragraphedeliste"/>
        <w:numPr>
          <w:ilvl w:val="0"/>
          <w:numId w:val="24"/>
        </w:numPr>
        <w:rPr>
          <w:lang w:val="fr-FR"/>
        </w:rPr>
      </w:pPr>
      <w:r>
        <w:rPr>
          <w:lang w:val="fr-FR"/>
        </w:rPr>
        <w:t xml:space="preserve">Utilisation de la librairie </w:t>
      </w:r>
      <w:proofErr w:type="spellStart"/>
      <w:r>
        <w:rPr>
          <w:lang w:val="fr-FR"/>
        </w:rPr>
        <w:t>CockpitCMS</w:t>
      </w:r>
      <w:proofErr w:type="spellEnd"/>
      <w:r>
        <w:rPr>
          <w:lang w:val="fr-FR"/>
        </w:rPr>
        <w:t xml:space="preserve"> disponible dans votre espace personnel. Ce qui entraîne une perte de points.</w:t>
      </w:r>
    </w:p>
    <w:p w14:paraId="78CAF50A" w14:textId="1FBA33F6" w:rsidR="002B1432" w:rsidRDefault="005F5885" w:rsidP="00BB25F6">
      <w:pPr>
        <w:spacing w:after="0" w:line="240" w:lineRule="auto"/>
        <w:jc w:val="both"/>
        <w:rPr>
          <w:rFonts w:eastAsia="Calibri" w:cs="Times New Roman"/>
          <w:color w:val="323E4F" w:themeColor="text2" w:themeShade="BF"/>
          <w:lang w:val="fr-FR"/>
        </w:rPr>
      </w:pPr>
      <w:r>
        <w:rPr>
          <w:rFonts w:eastAsia="Calibri" w:cs="Times New Roman"/>
          <w:color w:val="323E4F" w:themeColor="text2" w:themeShade="BF"/>
          <w:lang w:val="fr-FR"/>
        </w:rPr>
        <w:t>D</w:t>
      </w:r>
      <w:r w:rsidR="005508C9">
        <w:rPr>
          <w:rFonts w:eastAsia="Calibri" w:cs="Times New Roman"/>
          <w:color w:val="323E4F" w:themeColor="text2" w:themeShade="BF"/>
          <w:lang w:val="fr-FR"/>
        </w:rPr>
        <w:t>urée : 3</w:t>
      </w:r>
      <w:r>
        <w:rPr>
          <w:rFonts w:eastAsia="Calibri" w:cs="Times New Roman"/>
          <w:color w:val="323E4F" w:themeColor="text2" w:themeShade="BF"/>
          <w:lang w:val="fr-FR"/>
        </w:rPr>
        <w:t xml:space="preserve"> heures.</w:t>
      </w:r>
    </w:p>
    <w:p w14:paraId="67497197" w14:textId="69394A29" w:rsidR="00E471FC" w:rsidRPr="004E29EF" w:rsidRDefault="00E471FC" w:rsidP="00E471FC">
      <w:pPr>
        <w:pStyle w:val="Titre2"/>
        <w:rPr>
          <w:rFonts w:eastAsia="Calibri" w:cs="Times New Roman"/>
          <w:b w:val="0"/>
          <w:sz w:val="28"/>
          <w:szCs w:val="28"/>
          <w:u w:val="single"/>
          <w:lang w:val="fr-FR"/>
        </w:rPr>
      </w:pPr>
      <w:r w:rsidRPr="001D2A2B">
        <w:rPr>
          <w:lang w:val="fr-BE"/>
        </w:rPr>
        <w:t xml:space="preserve">Instructions pour les </w:t>
      </w:r>
      <w:r w:rsidR="00A25D73" w:rsidRPr="001D2A2B">
        <w:rPr>
          <w:lang w:val="fr-BE"/>
        </w:rPr>
        <w:t>COMPETITEURS</w:t>
      </w:r>
    </w:p>
    <w:p w14:paraId="0797976F" w14:textId="77777777" w:rsidR="00837431" w:rsidRDefault="00837431" w:rsidP="00E471FC">
      <w:pPr>
        <w:spacing w:after="0" w:line="240" w:lineRule="auto"/>
        <w:jc w:val="both"/>
        <w:rPr>
          <w:rFonts w:eastAsia="Calibri" w:cs="Times New Roman"/>
          <w:i/>
          <w:color w:val="2E74B5" w:themeColor="accent1" w:themeShade="BF"/>
          <w:szCs w:val="20"/>
          <w:lang w:val="fr-FR"/>
        </w:rPr>
      </w:pPr>
    </w:p>
    <w:p w14:paraId="11265810" w14:textId="5A77B1A9" w:rsidR="00CD605B" w:rsidRPr="00300C65" w:rsidRDefault="0005511B" w:rsidP="00CD605B">
      <w:pPr>
        <w:rPr>
          <w:szCs w:val="20"/>
          <w:lang w:val="fr-FR"/>
        </w:rPr>
      </w:pPr>
      <w:r w:rsidRPr="00300C65">
        <w:rPr>
          <w:szCs w:val="20"/>
          <w:lang w:val="fr-FR"/>
        </w:rPr>
        <w:t xml:space="preserve">Pour permettre un développement d’une application cliente en parallèle, vous devez respecter scrupuleusement les spécifications ci-après. J’attire l’attention sur l’importance de l’exactitude des data en </w:t>
      </w:r>
      <w:proofErr w:type="spellStart"/>
      <w:r w:rsidRPr="00300C65">
        <w:rPr>
          <w:szCs w:val="20"/>
          <w:lang w:val="fr-FR"/>
        </w:rPr>
        <w:t>Json</w:t>
      </w:r>
      <w:proofErr w:type="spellEnd"/>
      <w:r w:rsidRPr="00300C65">
        <w:rPr>
          <w:szCs w:val="20"/>
          <w:lang w:val="fr-FR"/>
        </w:rPr>
        <w:t xml:space="preserve"> à envoyer et à recevoir, y compris le typage des values.</w:t>
      </w:r>
    </w:p>
    <w:p w14:paraId="3CE7785C" w14:textId="7277C0E4" w:rsidR="0005511B" w:rsidRPr="00300C65" w:rsidRDefault="0005511B" w:rsidP="00CD605B">
      <w:pPr>
        <w:rPr>
          <w:szCs w:val="20"/>
          <w:lang w:val="fr-FR"/>
        </w:rPr>
      </w:pPr>
      <w:r w:rsidRPr="00300C65">
        <w:rPr>
          <w:szCs w:val="20"/>
          <w:lang w:val="fr-FR"/>
        </w:rPr>
        <w:t xml:space="preserve">Les réponses de l’API doivent être en </w:t>
      </w:r>
      <w:proofErr w:type="spellStart"/>
      <w:r w:rsidRPr="00300C65">
        <w:rPr>
          <w:szCs w:val="20"/>
          <w:lang w:val="fr-FR"/>
        </w:rPr>
        <w:t>Json</w:t>
      </w:r>
      <w:proofErr w:type="spellEnd"/>
      <w:r w:rsidRPr="00300C65">
        <w:rPr>
          <w:szCs w:val="20"/>
          <w:lang w:val="fr-FR"/>
        </w:rPr>
        <w:t xml:space="preserve"> et non en texte.</w:t>
      </w:r>
    </w:p>
    <w:p w14:paraId="772FE303" w14:textId="6EE1CE01" w:rsidR="00300C65" w:rsidRPr="00300C65" w:rsidRDefault="00300C65" w:rsidP="00CD605B">
      <w:pPr>
        <w:rPr>
          <w:szCs w:val="20"/>
          <w:lang w:val="fr-FR"/>
        </w:rPr>
      </w:pPr>
      <w:r w:rsidRPr="00300C65">
        <w:rPr>
          <w:szCs w:val="20"/>
          <w:lang w:val="fr-FR"/>
        </w:rPr>
        <w:t xml:space="preserve">Dans les réponses </w:t>
      </w:r>
      <w:proofErr w:type="spellStart"/>
      <w:r w:rsidRPr="00300C65">
        <w:rPr>
          <w:szCs w:val="20"/>
          <w:lang w:val="fr-FR"/>
        </w:rPr>
        <w:t>Json</w:t>
      </w:r>
      <w:proofErr w:type="spellEnd"/>
      <w:r w:rsidRPr="00300C65">
        <w:rPr>
          <w:szCs w:val="20"/>
          <w:lang w:val="fr-FR"/>
        </w:rPr>
        <w:t xml:space="preserve"> ci-dessous vous allez trouver :</w:t>
      </w:r>
    </w:p>
    <w:p w14:paraId="22B5494C" w14:textId="3FE153D2" w:rsidR="00300C65" w:rsidRDefault="00300C65" w:rsidP="00300C65">
      <w:pPr>
        <w:pStyle w:val="Paragraphedeliste"/>
        <w:numPr>
          <w:ilvl w:val="0"/>
          <w:numId w:val="25"/>
        </w:numPr>
        <w:rPr>
          <w:szCs w:val="20"/>
          <w:lang w:val="fr-FR"/>
        </w:rPr>
      </w:pPr>
      <w:r w:rsidRPr="00300C65">
        <w:rPr>
          <w:szCs w:val="20"/>
          <w:lang w:val="fr-FR"/>
        </w:rPr>
        <w:t>_state est nécessaire et sur 1 quand publié.</w:t>
      </w:r>
    </w:p>
    <w:p w14:paraId="4259687F" w14:textId="43BD17E0" w:rsidR="00587F97" w:rsidRPr="00300C65" w:rsidRDefault="0005763F" w:rsidP="00300C65">
      <w:pPr>
        <w:pStyle w:val="Paragraphedeliste"/>
        <w:numPr>
          <w:ilvl w:val="0"/>
          <w:numId w:val="25"/>
        </w:numPr>
        <w:rPr>
          <w:szCs w:val="20"/>
          <w:lang w:val="fr-FR"/>
        </w:rPr>
      </w:pPr>
      <w:r>
        <w:rPr>
          <w:szCs w:val="20"/>
          <w:lang w:val="fr-FR"/>
        </w:rPr>
        <w:t xml:space="preserve">Méthode POST : </w:t>
      </w:r>
      <w:r w:rsidR="00587F97">
        <w:rPr>
          <w:szCs w:val="20"/>
          <w:lang w:val="fr-FR"/>
        </w:rPr>
        <w:t xml:space="preserve">Api-key est un </w:t>
      </w:r>
      <w:proofErr w:type="spellStart"/>
      <w:r w:rsidR="00587F97">
        <w:rPr>
          <w:szCs w:val="20"/>
          <w:lang w:val="fr-FR"/>
        </w:rPr>
        <w:t>token</w:t>
      </w:r>
      <w:proofErr w:type="spellEnd"/>
      <w:r w:rsidR="00587F97">
        <w:rPr>
          <w:szCs w:val="20"/>
          <w:lang w:val="fr-FR"/>
        </w:rPr>
        <w:t xml:space="preserve"> unique et global pour l’api (</w:t>
      </w:r>
      <w:proofErr w:type="spellStart"/>
      <w:r w:rsidR="00587F97">
        <w:rPr>
          <w:szCs w:val="20"/>
          <w:lang w:val="fr-FR"/>
        </w:rPr>
        <w:t>bad</w:t>
      </w:r>
      <w:proofErr w:type="spellEnd"/>
      <w:r w:rsidR="00587F97">
        <w:rPr>
          <w:szCs w:val="20"/>
          <w:lang w:val="fr-FR"/>
        </w:rPr>
        <w:t xml:space="preserve"> </w:t>
      </w:r>
      <w:proofErr w:type="spellStart"/>
      <w:r w:rsidR="00587F97">
        <w:rPr>
          <w:szCs w:val="20"/>
          <w:lang w:val="fr-FR"/>
        </w:rPr>
        <w:t>secure</w:t>
      </w:r>
      <w:proofErr w:type="spellEnd"/>
      <w:r w:rsidR="00587F97">
        <w:rPr>
          <w:szCs w:val="20"/>
          <w:lang w:val="fr-FR"/>
        </w:rPr>
        <w:t xml:space="preserve">, I know…). </w:t>
      </w:r>
      <w:r w:rsidR="00587F97" w:rsidRPr="00587F97">
        <w:rPr>
          <w:b/>
          <w:szCs w:val="20"/>
          <w:lang w:val="fr-FR"/>
        </w:rPr>
        <w:t>Fournissez-nous le vôtre !!</w:t>
      </w:r>
    </w:p>
    <w:p w14:paraId="45524148" w14:textId="251AE24B" w:rsidR="00300C65" w:rsidRPr="00300C65" w:rsidRDefault="00300C65" w:rsidP="00300C65">
      <w:pPr>
        <w:pStyle w:val="Paragraphedeliste"/>
        <w:numPr>
          <w:ilvl w:val="0"/>
          <w:numId w:val="25"/>
        </w:numPr>
        <w:rPr>
          <w:szCs w:val="20"/>
          <w:lang w:val="fr-FR"/>
        </w:rPr>
      </w:pPr>
      <w:r w:rsidRPr="00300C65">
        <w:rPr>
          <w:szCs w:val="20"/>
          <w:lang w:val="fr-FR"/>
        </w:rPr>
        <w:t>_</w:t>
      </w:r>
      <w:proofErr w:type="spellStart"/>
      <w:r w:rsidRPr="00300C65">
        <w:rPr>
          <w:szCs w:val="20"/>
          <w:lang w:val="fr-FR"/>
        </w:rPr>
        <w:t>cby</w:t>
      </w:r>
      <w:proofErr w:type="spellEnd"/>
      <w:r w:rsidRPr="00300C65">
        <w:rPr>
          <w:szCs w:val="20"/>
          <w:lang w:val="fr-FR"/>
        </w:rPr>
        <w:t xml:space="preserve"> et _</w:t>
      </w:r>
      <w:proofErr w:type="spellStart"/>
      <w:r w:rsidRPr="00300C65">
        <w:rPr>
          <w:szCs w:val="20"/>
          <w:lang w:val="fr-FR"/>
        </w:rPr>
        <w:t>mby</w:t>
      </w:r>
      <w:proofErr w:type="spellEnd"/>
      <w:r w:rsidRPr="00300C65">
        <w:rPr>
          <w:szCs w:val="20"/>
          <w:lang w:val="fr-FR"/>
        </w:rPr>
        <w:t xml:space="preserve"> sont facultatifs. (</w:t>
      </w:r>
      <w:r w:rsidR="00EB6883">
        <w:rPr>
          <w:szCs w:val="20"/>
          <w:lang w:val="fr-FR"/>
        </w:rPr>
        <w:t>« </w:t>
      </w:r>
      <w:r w:rsidRPr="00300C65">
        <w:rPr>
          <w:szCs w:val="20"/>
          <w:lang w:val="fr-FR"/>
        </w:rPr>
        <w:t>Créé par</w:t>
      </w:r>
      <w:r w:rsidR="00EB6883">
        <w:rPr>
          <w:szCs w:val="20"/>
          <w:lang w:val="fr-FR"/>
        </w:rPr>
        <w:t> »</w:t>
      </w:r>
      <w:r w:rsidRPr="00300C65">
        <w:rPr>
          <w:szCs w:val="20"/>
          <w:lang w:val="fr-FR"/>
        </w:rPr>
        <w:t xml:space="preserve">, </w:t>
      </w:r>
      <w:r w:rsidR="00EB6883">
        <w:rPr>
          <w:szCs w:val="20"/>
          <w:lang w:val="fr-FR"/>
        </w:rPr>
        <w:t>« </w:t>
      </w:r>
      <w:r w:rsidRPr="00300C65">
        <w:rPr>
          <w:szCs w:val="20"/>
          <w:lang w:val="fr-FR"/>
        </w:rPr>
        <w:t>modifié par</w:t>
      </w:r>
      <w:r w:rsidR="00EB6883">
        <w:rPr>
          <w:szCs w:val="20"/>
          <w:lang w:val="fr-FR"/>
        </w:rPr>
        <w:t> »</w:t>
      </w:r>
      <w:r w:rsidRPr="00300C65">
        <w:rPr>
          <w:szCs w:val="20"/>
          <w:lang w:val="fr-FR"/>
        </w:rPr>
        <w:t xml:space="preserve"> + id user)</w:t>
      </w:r>
    </w:p>
    <w:p w14:paraId="2256AD02" w14:textId="77777777" w:rsidR="00300C65" w:rsidRPr="00300C65" w:rsidRDefault="00300C65" w:rsidP="00300C65">
      <w:pPr>
        <w:rPr>
          <w:sz w:val="24"/>
          <w:szCs w:val="24"/>
          <w:lang w:val="fr-FR"/>
        </w:rPr>
      </w:pPr>
    </w:p>
    <w:p w14:paraId="75902B12" w14:textId="44E51231" w:rsidR="0005511B" w:rsidRDefault="0005511B" w:rsidP="0005511B">
      <w:pPr>
        <w:pStyle w:val="Titre3"/>
        <w:rPr>
          <w:lang w:val="fr-FR"/>
        </w:rPr>
      </w:pPr>
      <w:r>
        <w:rPr>
          <w:lang w:val="fr-FR"/>
        </w:rPr>
        <w:t xml:space="preserve">GET </w:t>
      </w:r>
      <w:r w:rsidR="00A14619">
        <w:rPr>
          <w:lang w:val="fr-FR"/>
        </w:rPr>
        <w:t>/api/content/items/questions</w:t>
      </w:r>
    </w:p>
    <w:p w14:paraId="33D9DC12" w14:textId="5C9F4248" w:rsidR="00300C65" w:rsidRDefault="00300C65" w:rsidP="00300C65">
      <w:r>
        <w:t xml:space="preserve">Il y a 3 types de </w:t>
      </w:r>
      <w:proofErr w:type="gramStart"/>
      <w:r>
        <w:t>questions :</w:t>
      </w:r>
      <w:proofErr w:type="gramEnd"/>
      <w:r>
        <w:t xml:space="preserve"> form-multiple car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réponses</w:t>
      </w:r>
      <w:proofErr w:type="spellEnd"/>
      <w:r>
        <w:t xml:space="preserve"> </w:t>
      </w:r>
      <w:proofErr w:type="spellStart"/>
      <w:r>
        <w:t>possibles</w:t>
      </w:r>
      <w:proofErr w:type="spellEnd"/>
      <w:r>
        <w:t xml:space="preserve">, form-unique car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réponse</w:t>
      </w:r>
      <w:proofErr w:type="spellEnd"/>
      <w:r>
        <w:t xml:space="preserve"> possible et "</w:t>
      </w:r>
      <w:proofErr w:type="spellStart"/>
      <w:r>
        <w:t>ordre</w:t>
      </w:r>
      <w:proofErr w:type="spellEnd"/>
      <w:r>
        <w:t xml:space="preserve">" </w:t>
      </w:r>
      <w:proofErr w:type="spellStart"/>
      <w:r>
        <w:t>où</w:t>
      </w:r>
      <w:proofErr w:type="spellEnd"/>
      <w:r>
        <w:t xml:space="preserve"> les </w:t>
      </w:r>
      <w:proofErr w:type="spellStart"/>
      <w:r>
        <w:t>réponses</w:t>
      </w:r>
      <w:proofErr w:type="spellEnd"/>
      <w:r w:rsidR="00EB6883">
        <w:t xml:space="preserve"> </w:t>
      </w:r>
      <w:proofErr w:type="spellStart"/>
      <w:r w:rsidR="00EB6883">
        <w:t>sont</w:t>
      </w:r>
      <w:proofErr w:type="spellEnd"/>
      <w:r w:rsidR="00EB6883">
        <w:t xml:space="preserve"> </w:t>
      </w:r>
      <w:proofErr w:type="spellStart"/>
      <w:r w:rsidR="00EB6883">
        <w:t>données</w:t>
      </w:r>
      <w:proofErr w:type="spellEnd"/>
      <w:r w:rsidR="00EB6883">
        <w:t xml:space="preserve"> </w:t>
      </w:r>
      <w:proofErr w:type="spellStart"/>
      <w:r w:rsidR="00EB6883">
        <w:t>dans</w:t>
      </w:r>
      <w:proofErr w:type="spellEnd"/>
      <w:r w:rsidR="00EB6883">
        <w:t xml:space="preserve"> le bon </w:t>
      </w:r>
      <w:proofErr w:type="spellStart"/>
      <w:r w:rsidR="00EB6883">
        <w:t>ordre</w:t>
      </w:r>
      <w:proofErr w:type="spellEnd"/>
      <w:r>
        <w:t>.</w:t>
      </w:r>
    </w:p>
    <w:p w14:paraId="22F7BEDD" w14:textId="77777777" w:rsidR="00300C65" w:rsidRPr="00300C65" w:rsidRDefault="00300C65" w:rsidP="00300C65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A14619" w14:paraId="5C51DE12" w14:textId="77777777" w:rsidTr="00A14619">
        <w:tc>
          <w:tcPr>
            <w:tcW w:w="1271" w:type="dxa"/>
          </w:tcPr>
          <w:p w14:paraId="2FF04170" w14:textId="692DC2D2" w:rsidR="00A14619" w:rsidRPr="00300C65" w:rsidRDefault="00A14619" w:rsidP="00A14619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2F0B3736" w14:textId="384C4455" w:rsidR="00A14619" w:rsidRPr="00300C65" w:rsidRDefault="00A14619" w:rsidP="00A14619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A14619" w14:paraId="0BB51AF5" w14:textId="77777777" w:rsidTr="00A14619">
        <w:tc>
          <w:tcPr>
            <w:tcW w:w="1271" w:type="dxa"/>
          </w:tcPr>
          <w:p w14:paraId="4BC12F02" w14:textId="347D2CB2" w:rsidR="00A14619" w:rsidRDefault="00A14619" w:rsidP="00A14619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4D352ABB" w14:textId="43CB2084" w:rsidR="00A14619" w:rsidRDefault="00300C65" w:rsidP="00A14619">
            <w:pPr>
              <w:rPr>
                <w:lang w:val="fr-FR"/>
              </w:rPr>
            </w:pPr>
            <w:r>
              <w:rPr>
                <w:color w:val="008000"/>
              </w:rPr>
              <w:t>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"number": 1,</w:t>
            </w:r>
            <w:r>
              <w:br/>
            </w:r>
            <w:r>
              <w:rPr>
                <w:color w:val="008000"/>
              </w:rPr>
              <w:t>        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"form-multiple",</w:t>
            </w:r>
            <w:r>
              <w:br/>
            </w:r>
            <w:r>
              <w:rPr>
                <w:color w:val="008000"/>
              </w:rPr>
              <w:t>        "question": "</w:t>
            </w:r>
            <w:proofErr w:type="spellStart"/>
            <w:r>
              <w:rPr>
                <w:color w:val="008000"/>
              </w:rPr>
              <w:t>Parmi</w:t>
            </w:r>
            <w:proofErr w:type="spellEnd"/>
            <w:r>
              <w:rPr>
                <w:color w:val="008000"/>
              </w:rPr>
              <w:t xml:space="preserve"> les propositions </w:t>
            </w:r>
            <w:proofErr w:type="spellStart"/>
            <w:r>
              <w:rPr>
                <w:color w:val="008000"/>
              </w:rPr>
              <w:t>suivantes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quelles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sont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celles</w:t>
            </w:r>
            <w:proofErr w:type="spellEnd"/>
            <w:r>
              <w:rPr>
                <w:color w:val="008000"/>
              </w:rPr>
              <w:t xml:space="preserve"> que </w:t>
            </w:r>
            <w:proofErr w:type="spellStart"/>
            <w:r>
              <w:rPr>
                <w:color w:val="008000"/>
              </w:rPr>
              <w:t>l'économie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circulaire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cherche</w:t>
            </w:r>
            <w:proofErr w:type="spellEnd"/>
            <w:r>
              <w:rPr>
                <w:color w:val="008000"/>
              </w:rPr>
              <w:t xml:space="preserve"> à </w:t>
            </w:r>
            <w:proofErr w:type="spellStart"/>
            <w:r>
              <w:rPr>
                <w:color w:val="008000"/>
              </w:rPr>
              <w:t>favoriser</w:t>
            </w:r>
            <w:proofErr w:type="spellEnd"/>
            <w:r>
              <w:rPr>
                <w:color w:val="008000"/>
              </w:rPr>
              <w:t xml:space="preserve"> ?",</w:t>
            </w:r>
            <w:r>
              <w:br/>
            </w:r>
            <w:r>
              <w:rPr>
                <w:color w:val="008000"/>
              </w:rPr>
              <w:t>        "response": {</w:t>
            </w:r>
            <w:r>
              <w:br/>
            </w:r>
            <w:r>
              <w:rPr>
                <w:color w:val="008000"/>
              </w:rPr>
              <w:t>            "answers": [</w:t>
            </w:r>
            <w:r>
              <w:br/>
            </w:r>
            <w:r>
              <w:rPr>
                <w:color w:val="008000"/>
              </w:rPr>
              <w:t>                "Eco-conception",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Recyclage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Réparation</w:t>
            </w:r>
            <w:proofErr w:type="spellEnd"/>
            <w:r>
              <w:rPr>
                <w:color w:val="008000"/>
              </w:rPr>
              <w:t xml:space="preserve"> de </w:t>
            </w:r>
            <w:proofErr w:type="spellStart"/>
            <w:r>
              <w:rPr>
                <w:color w:val="008000"/>
              </w:rPr>
              <w:t>prouits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 xml:space="preserve">                "Extraction de </w:t>
            </w:r>
            <w:proofErr w:type="spellStart"/>
            <w:r>
              <w:rPr>
                <w:color w:val="008000"/>
              </w:rPr>
              <w:t>ressources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 xml:space="preserve">                "Obsolescence </w:t>
            </w:r>
            <w:proofErr w:type="spellStart"/>
            <w:r>
              <w:rPr>
                <w:color w:val="008000"/>
              </w:rPr>
              <w:t>programmée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lastRenderedPageBreak/>
              <w:t>            ],</w:t>
            </w:r>
            <w:r>
              <w:br/>
            </w:r>
            <w:r>
              <w:rPr>
                <w:color w:val="008000"/>
              </w:rPr>
              <w:t>            "</w:t>
            </w:r>
            <w:proofErr w:type="spellStart"/>
            <w:r>
              <w:rPr>
                <w:color w:val="008000"/>
              </w:rPr>
              <w:t>validAnswers</w:t>
            </w:r>
            <w:proofErr w:type="spellEnd"/>
            <w:r>
              <w:rPr>
                <w:color w:val="008000"/>
              </w:rPr>
              <w:t>": [</w:t>
            </w:r>
            <w:r>
              <w:br/>
            </w:r>
            <w:r>
              <w:rPr>
                <w:color w:val="008000"/>
              </w:rPr>
              <w:t>                "Eco-conception",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Recyclage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Réparation</w:t>
            </w:r>
            <w:proofErr w:type="spellEnd"/>
            <w:r>
              <w:rPr>
                <w:color w:val="008000"/>
              </w:rPr>
              <w:t xml:space="preserve"> de </w:t>
            </w:r>
            <w:proofErr w:type="spellStart"/>
            <w:r>
              <w:rPr>
                <w:color w:val="008000"/>
              </w:rPr>
              <w:t>prouits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1663155594,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"_created": 1663155594,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"_id": "55fc01e53964365071000089"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"number": 17,</w:t>
            </w:r>
            <w:r>
              <w:br/>
            </w:r>
            <w:r>
              <w:rPr>
                <w:color w:val="008000"/>
              </w:rPr>
              <w:t>        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"form-unique",</w:t>
            </w:r>
            <w:r>
              <w:br/>
            </w:r>
            <w:r>
              <w:rPr>
                <w:color w:val="008000"/>
              </w:rPr>
              <w:t xml:space="preserve">        "question": "Textiles. </w:t>
            </w:r>
            <w:proofErr w:type="spellStart"/>
            <w:proofErr w:type="gramStart"/>
            <w:r>
              <w:rPr>
                <w:color w:val="008000"/>
              </w:rPr>
              <w:t>Qu'est-ce</w:t>
            </w:r>
            <w:proofErr w:type="spellEnd"/>
            <w:r>
              <w:rPr>
                <w:color w:val="008000"/>
              </w:rPr>
              <w:t xml:space="preserve"> qui </w:t>
            </w:r>
            <w:proofErr w:type="spellStart"/>
            <w:r>
              <w:rPr>
                <w:color w:val="008000"/>
              </w:rPr>
              <w:t>est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vrai</w:t>
            </w:r>
            <w:proofErr w:type="spellEnd"/>
            <w:r>
              <w:rPr>
                <w:color w:val="008000"/>
              </w:rPr>
              <w:t xml:space="preserve"> ?",</w:t>
            </w:r>
            <w:r>
              <w:br/>
            </w:r>
            <w:r>
              <w:rPr>
                <w:color w:val="008000"/>
              </w:rPr>
              <w:t>        "response": {</w:t>
            </w:r>
            <w:r>
              <w:br/>
            </w:r>
            <w:r>
              <w:rPr>
                <w:color w:val="008000"/>
              </w:rPr>
              <w:t>            "answers": [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L’industrie</w:t>
            </w:r>
            <w:proofErr w:type="spellEnd"/>
            <w:r>
              <w:rPr>
                <w:color w:val="008000"/>
              </w:rPr>
              <w:t xml:space="preserve"> du textile </w:t>
            </w:r>
            <w:proofErr w:type="spellStart"/>
            <w:r>
              <w:rPr>
                <w:color w:val="008000"/>
              </w:rPr>
              <w:t>est</w:t>
            </w:r>
            <w:proofErr w:type="spellEnd"/>
            <w:r>
              <w:rPr>
                <w:color w:val="008000"/>
              </w:rPr>
              <w:t xml:space="preserve"> la </w:t>
            </w:r>
            <w:proofErr w:type="spellStart"/>
            <w:r>
              <w:rPr>
                <w:color w:val="008000"/>
              </w:rPr>
              <w:t>deuxième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industrie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polluante</w:t>
            </w:r>
            <w:proofErr w:type="spellEnd"/>
            <w:r>
              <w:rPr>
                <w:color w:val="008000"/>
              </w:rPr>
              <w:t xml:space="preserve"> au monde",</w:t>
            </w:r>
            <w:r>
              <w:br/>
            </w:r>
            <w:r>
              <w:rPr>
                <w:color w:val="008000"/>
              </w:rPr>
              <w:t xml:space="preserve">                "Les fibres </w:t>
            </w:r>
            <w:proofErr w:type="spellStart"/>
            <w:r>
              <w:rPr>
                <w:color w:val="008000"/>
              </w:rPr>
              <w:t>synthétiques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sont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écologiques</w:t>
            </w:r>
            <w:proofErr w:type="spellEnd"/>
            <w:r>
              <w:rPr>
                <w:color w:val="008000"/>
              </w:rPr>
              <w:t xml:space="preserve"> car </w:t>
            </w:r>
            <w:proofErr w:type="spellStart"/>
            <w:r>
              <w:rPr>
                <w:color w:val="008000"/>
              </w:rPr>
              <w:t>elles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permettent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d’économiser</w:t>
            </w:r>
            <w:proofErr w:type="spellEnd"/>
            <w:r>
              <w:rPr>
                <w:color w:val="008000"/>
              </w:rPr>
              <w:t xml:space="preserve"> les fibres </w:t>
            </w:r>
            <w:proofErr w:type="spellStart"/>
            <w:r>
              <w:rPr>
                <w:color w:val="008000"/>
              </w:rPr>
              <w:t>naturelles</w:t>
            </w:r>
            <w:proofErr w:type="spellEnd"/>
            <w:r>
              <w:rPr>
                <w:color w:val="008000"/>
              </w:rPr>
              <w:t xml:space="preserve"> (</w:t>
            </w:r>
            <w:proofErr w:type="spellStart"/>
            <w:r>
              <w:rPr>
                <w:color w:val="008000"/>
              </w:rPr>
              <w:t>coton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lin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soie</w:t>
            </w:r>
            <w:proofErr w:type="spellEnd"/>
            <w:r>
              <w:rPr>
                <w:color w:val="008000"/>
              </w:rPr>
              <w:t>, laine, etc.).",</w:t>
            </w:r>
            <w:r>
              <w:br/>
            </w:r>
            <w:r>
              <w:rPr>
                <w:color w:val="008000"/>
              </w:rPr>
              <w:t xml:space="preserve">                "Le polyester </w:t>
            </w:r>
            <w:proofErr w:type="spellStart"/>
            <w:r>
              <w:rPr>
                <w:color w:val="008000"/>
              </w:rPr>
              <w:t>n’est</w:t>
            </w:r>
            <w:proofErr w:type="spellEnd"/>
            <w:r>
              <w:rPr>
                <w:color w:val="008000"/>
              </w:rPr>
              <w:t xml:space="preserve"> pas </w:t>
            </w:r>
            <w:proofErr w:type="spellStart"/>
            <w:r>
              <w:rPr>
                <w:color w:val="008000"/>
              </w:rPr>
              <w:t>polluant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contrairement</w:t>
            </w:r>
            <w:proofErr w:type="spellEnd"/>
            <w:r>
              <w:rPr>
                <w:color w:val="008000"/>
              </w:rPr>
              <w:t xml:space="preserve"> au </w:t>
            </w:r>
            <w:proofErr w:type="spellStart"/>
            <w:r>
              <w:rPr>
                <w:color w:val="008000"/>
              </w:rPr>
              <w:t>coton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],</w:t>
            </w:r>
            <w:r>
              <w:br/>
            </w:r>
            <w:r>
              <w:rPr>
                <w:color w:val="008000"/>
              </w:rPr>
              <w:t>            "</w:t>
            </w:r>
            <w:proofErr w:type="spellStart"/>
            <w:r>
              <w:rPr>
                <w:color w:val="008000"/>
              </w:rPr>
              <w:t>validAnswers</w:t>
            </w:r>
            <w:proofErr w:type="spellEnd"/>
            <w:r>
              <w:rPr>
                <w:color w:val="008000"/>
              </w:rPr>
              <w:t>": [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L’industrie</w:t>
            </w:r>
            <w:proofErr w:type="spellEnd"/>
            <w:r>
              <w:rPr>
                <w:color w:val="008000"/>
              </w:rPr>
              <w:t xml:space="preserve"> du textile </w:t>
            </w:r>
            <w:proofErr w:type="spellStart"/>
            <w:r>
              <w:rPr>
                <w:color w:val="008000"/>
              </w:rPr>
              <w:t>est</w:t>
            </w:r>
            <w:proofErr w:type="spellEnd"/>
            <w:r>
              <w:rPr>
                <w:color w:val="008000"/>
              </w:rPr>
              <w:t xml:space="preserve"> la </w:t>
            </w:r>
            <w:proofErr w:type="spellStart"/>
            <w:r>
              <w:rPr>
                <w:color w:val="008000"/>
              </w:rPr>
              <w:t>deuxième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industrie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polluante</w:t>
            </w:r>
            <w:proofErr w:type="spellEnd"/>
            <w:r>
              <w:rPr>
                <w:color w:val="008000"/>
              </w:rPr>
              <w:t xml:space="preserve"> au monde"</w:t>
            </w:r>
            <w:r>
              <w:br/>
            </w:r>
            <w:r>
              <w:rPr>
                <w:color w:val="008000"/>
              </w:rPr>
              <w:t>            ]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1663143324,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"_created": 1663143324,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"_id": "4eabbf40646462565a0001af"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"number": 44,</w:t>
            </w:r>
            <w:r>
              <w:br/>
            </w:r>
            <w:r>
              <w:rPr>
                <w:color w:val="008000"/>
              </w:rPr>
              <w:t>        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</w:t>
            </w:r>
            <w:proofErr w:type="spellStart"/>
            <w:r>
              <w:rPr>
                <w:color w:val="008000"/>
              </w:rPr>
              <w:t>ordre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"question": "</w:t>
            </w:r>
            <w:proofErr w:type="spellStart"/>
            <w:r>
              <w:rPr>
                <w:color w:val="008000"/>
              </w:rPr>
              <w:t>Quels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sont</w:t>
            </w:r>
            <w:proofErr w:type="spellEnd"/>
            <w:r>
              <w:rPr>
                <w:color w:val="008000"/>
              </w:rPr>
              <w:t xml:space="preserve"> les </w:t>
            </w:r>
            <w:proofErr w:type="spellStart"/>
            <w:r>
              <w:rPr>
                <w:color w:val="008000"/>
              </w:rPr>
              <w:t>états</w:t>
            </w:r>
            <w:proofErr w:type="spellEnd"/>
            <w:r>
              <w:rPr>
                <w:color w:val="008000"/>
              </w:rPr>
              <w:t>\/</w:t>
            </w:r>
            <w:proofErr w:type="spellStart"/>
            <w:r>
              <w:rPr>
                <w:color w:val="008000"/>
              </w:rPr>
              <w:t>régions</w:t>
            </w:r>
            <w:proofErr w:type="spellEnd"/>
            <w:r>
              <w:rPr>
                <w:color w:val="008000"/>
              </w:rPr>
              <w:t xml:space="preserve"> les plus </w:t>
            </w:r>
            <w:proofErr w:type="spellStart"/>
            <w:r>
              <w:rPr>
                <w:color w:val="008000"/>
              </w:rPr>
              <w:t>pollueurs</w:t>
            </w:r>
            <w:proofErr w:type="spellEnd"/>
            <w:r>
              <w:rPr>
                <w:color w:val="008000"/>
              </w:rPr>
              <w:t xml:space="preserve"> ?</w:t>
            </w:r>
            <w:proofErr w:type="gram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classement</w:t>
            </w:r>
            <w:proofErr w:type="spellEnd"/>
            <w:r>
              <w:rPr>
                <w:color w:val="008000"/>
              </w:rPr>
              <w:t xml:space="preserve"> Par volume de </w:t>
            </w:r>
            <w:proofErr w:type="spellStart"/>
            <w:r>
              <w:rPr>
                <w:color w:val="008000"/>
              </w:rPr>
              <w:t>gaz</w:t>
            </w:r>
            <w:proofErr w:type="spellEnd"/>
            <w:r>
              <w:rPr>
                <w:color w:val="008000"/>
              </w:rPr>
              <w:t xml:space="preserve"> à </w:t>
            </w:r>
            <w:proofErr w:type="spellStart"/>
            <w:r>
              <w:rPr>
                <w:color w:val="008000"/>
              </w:rPr>
              <w:t>effet</w:t>
            </w:r>
            <w:proofErr w:type="spellEnd"/>
            <w:r>
              <w:rPr>
                <w:color w:val="008000"/>
              </w:rPr>
              <w:t xml:space="preserve"> de </w:t>
            </w:r>
            <w:proofErr w:type="spellStart"/>
            <w:r>
              <w:rPr>
                <w:color w:val="008000"/>
              </w:rPr>
              <w:t>serre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en</w:t>
            </w:r>
            <w:proofErr w:type="spellEnd"/>
            <w:r>
              <w:rPr>
                <w:color w:val="008000"/>
              </w:rPr>
              <w:t xml:space="preserve"> 2020 :",</w:t>
            </w:r>
            <w:r>
              <w:br/>
            </w:r>
            <w:r>
              <w:rPr>
                <w:color w:val="008000"/>
              </w:rPr>
              <w:t>        "response": {</w:t>
            </w:r>
            <w:r>
              <w:br/>
            </w:r>
            <w:r>
              <w:rPr>
                <w:color w:val="008000"/>
              </w:rPr>
              <w:t>            "answers": [</w:t>
            </w:r>
            <w:r>
              <w:br/>
            </w:r>
            <w:r>
              <w:rPr>
                <w:color w:val="008000"/>
              </w:rPr>
              <w:t>                "La Chine",</w:t>
            </w:r>
            <w:r>
              <w:br/>
            </w:r>
            <w:r>
              <w:rPr>
                <w:color w:val="008000"/>
              </w:rPr>
              <w:t xml:space="preserve">                "Les </w:t>
            </w:r>
            <w:proofErr w:type="spellStart"/>
            <w:r>
              <w:rPr>
                <w:color w:val="008000"/>
              </w:rPr>
              <w:t>États</w:t>
            </w:r>
            <w:proofErr w:type="spellEnd"/>
            <w:r>
              <w:rPr>
                <w:color w:val="008000"/>
              </w:rPr>
              <w:t>-Unis",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L’Union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Européenne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L’Inde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 xml:space="preserve">                "La </w:t>
            </w:r>
            <w:proofErr w:type="spellStart"/>
            <w:r>
              <w:rPr>
                <w:color w:val="008000"/>
              </w:rPr>
              <w:t>Russie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1663149343,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"_created": 1663149240,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"_id": "5232620f3965306c7200005a"</w:t>
            </w:r>
            <w:r>
              <w:br/>
            </w:r>
            <w:r>
              <w:rPr>
                <w:color w:val="008000"/>
              </w:rPr>
              <w:lastRenderedPageBreak/>
              <w:t>    }</w:t>
            </w:r>
            <w:r>
              <w:br/>
            </w:r>
            <w:r>
              <w:rPr>
                <w:color w:val="008000"/>
              </w:rPr>
              <w:t>    ]</w:t>
            </w:r>
          </w:p>
        </w:tc>
      </w:tr>
    </w:tbl>
    <w:p w14:paraId="6BCB996E" w14:textId="6E7D7827" w:rsidR="0070322C" w:rsidRPr="0070322C" w:rsidRDefault="0070322C" w:rsidP="0070322C">
      <w:pPr>
        <w:pStyle w:val="Titre3"/>
        <w:rPr>
          <w:lang w:val="fr-FR"/>
        </w:rPr>
      </w:pPr>
      <w:r>
        <w:rPr>
          <w:lang w:val="fr-BE"/>
        </w:rPr>
        <w:lastRenderedPageBreak/>
        <w:t xml:space="preserve">gET </w:t>
      </w:r>
      <w:r>
        <w:rPr>
          <w:lang w:val="fr-FR"/>
        </w:rPr>
        <w:t>/api/content/items/users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70322C" w14:paraId="5D3A340C" w14:textId="77777777" w:rsidTr="0079358B">
        <w:tc>
          <w:tcPr>
            <w:tcW w:w="1271" w:type="dxa"/>
          </w:tcPr>
          <w:p w14:paraId="1C4A911A" w14:textId="77777777" w:rsidR="0070322C" w:rsidRPr="00300C65" w:rsidRDefault="0070322C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73AD5F9E" w14:textId="77777777" w:rsidR="0070322C" w:rsidRPr="00300C65" w:rsidRDefault="0070322C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14:paraId="6B3351D3" w14:textId="77777777" w:rsidTr="0079358B">
        <w:tc>
          <w:tcPr>
            <w:tcW w:w="1271" w:type="dxa"/>
          </w:tcPr>
          <w:p w14:paraId="1CEB8FBF" w14:textId="77777777" w:rsidR="0070322C" w:rsidRDefault="0070322C" w:rsidP="0079358B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625BAAE1" w14:textId="77777777" w:rsidR="0005763F" w:rsidRDefault="0070322C" w:rsidP="0079358B">
            <w:pPr>
              <w:rPr>
                <w:color w:val="008000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</w:t>
            </w:r>
            <w:proofErr w:type="spellStart"/>
            <w:r>
              <w:rPr>
                <w:color w:val="008000"/>
              </w:rPr>
              <w:t>pierre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"95be2b1c636130b9ee00014b"</w:t>
            </w:r>
            <w:r>
              <w:br/>
            </w:r>
            <w:r>
              <w:rPr>
                <w:color w:val="008000"/>
              </w:rPr>
              <w:t>    }</w:t>
            </w:r>
            <w:r w:rsidR="0005763F">
              <w:rPr>
                <w:color w:val="008000"/>
              </w:rPr>
              <w:t>,</w:t>
            </w:r>
          </w:p>
          <w:p w14:paraId="13F64EA2" w14:textId="3EC185EA" w:rsidR="0070322C" w:rsidRDefault="0005763F" w:rsidP="0005763F">
            <w:pPr>
              <w:rPr>
                <w:lang w:val="fr-FR"/>
              </w:rPr>
            </w:pP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"marcel",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"95be2b1c636130b95665014b"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 w:rsidR="0070322C">
              <w:br/>
            </w:r>
            <w:r w:rsidR="0070322C">
              <w:rPr>
                <w:color w:val="008000"/>
              </w:rPr>
              <w:t>    ]</w:t>
            </w:r>
          </w:p>
        </w:tc>
      </w:tr>
      <w:tr w:rsidR="001E1757" w14:paraId="00BF5A9A" w14:textId="77777777" w:rsidTr="0079358B">
        <w:tc>
          <w:tcPr>
            <w:tcW w:w="1271" w:type="dxa"/>
          </w:tcPr>
          <w:p w14:paraId="47B2EA35" w14:textId="34F77C26" w:rsidR="001E1757" w:rsidRDefault="001E1757" w:rsidP="0079358B">
            <w:pPr>
              <w:rPr>
                <w:lang w:val="fr-FR"/>
              </w:rPr>
            </w:pPr>
            <w:r>
              <w:rPr>
                <w:lang w:val="fr-FR"/>
              </w:rPr>
              <w:t>404</w:t>
            </w:r>
          </w:p>
        </w:tc>
        <w:tc>
          <w:tcPr>
            <w:tcW w:w="8357" w:type="dxa"/>
          </w:tcPr>
          <w:p w14:paraId="35CFD230" w14:textId="77777777" w:rsidR="001E1757" w:rsidRDefault="001E1757" w:rsidP="0079358B">
            <w:pPr>
              <w:rPr>
                <w:color w:val="008000"/>
              </w:rPr>
            </w:pPr>
          </w:p>
        </w:tc>
      </w:tr>
    </w:tbl>
    <w:p w14:paraId="41EEFFE4" w14:textId="4A19FA3A" w:rsidR="0070322C" w:rsidRDefault="0070322C" w:rsidP="0070322C">
      <w:pPr>
        <w:rPr>
          <w:lang w:val="fr-BE"/>
        </w:rPr>
      </w:pPr>
    </w:p>
    <w:p w14:paraId="61A15A5C" w14:textId="5B33A7FE" w:rsidR="0070322C" w:rsidRPr="0070322C" w:rsidRDefault="0070322C" w:rsidP="0070322C">
      <w:pPr>
        <w:pStyle w:val="Titre3"/>
        <w:rPr>
          <w:lang w:val="fr-FR"/>
        </w:rPr>
      </w:pPr>
      <w:r>
        <w:rPr>
          <w:lang w:val="fr-BE"/>
        </w:rPr>
        <w:t xml:space="preserve">Get </w:t>
      </w:r>
      <w:r>
        <w:rPr>
          <w:lang w:val="fr-FR"/>
        </w:rPr>
        <w:t>/api/content/items/users</w:t>
      </w:r>
      <w:proofErr w:type="gramStart"/>
      <w:r>
        <w:rPr>
          <w:lang w:val="fr-FR"/>
        </w:rPr>
        <w:t> ?filter</w:t>
      </w:r>
      <w:proofErr w:type="gramEnd"/>
      <w:r>
        <w:rPr>
          <w:lang w:val="fr-FR"/>
        </w:rPr>
        <w:t>={</w:t>
      </w:r>
      <w:r>
        <w:t>"alias":"pierre"</w:t>
      </w:r>
      <w:r>
        <w:rPr>
          <w:lang w:val="fr-FR"/>
        </w:rPr>
        <w:t>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70322C" w14:paraId="763CA5F2" w14:textId="77777777" w:rsidTr="0079358B">
        <w:tc>
          <w:tcPr>
            <w:tcW w:w="1271" w:type="dxa"/>
          </w:tcPr>
          <w:p w14:paraId="776A42A3" w14:textId="77777777" w:rsidR="0070322C" w:rsidRPr="00300C65" w:rsidRDefault="0070322C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428B54AF" w14:textId="77777777" w:rsidR="0070322C" w:rsidRPr="00300C65" w:rsidRDefault="0070322C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14:paraId="3FD9C802" w14:textId="77777777" w:rsidTr="0079358B">
        <w:tc>
          <w:tcPr>
            <w:tcW w:w="1271" w:type="dxa"/>
          </w:tcPr>
          <w:p w14:paraId="0FB73618" w14:textId="77777777" w:rsidR="0070322C" w:rsidRDefault="0070322C" w:rsidP="0079358B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02A2EFE5" w14:textId="31BFA6A5" w:rsidR="0070322C" w:rsidRDefault="0070322C" w:rsidP="0079358B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</w:t>
            </w:r>
            <w:proofErr w:type="spellStart"/>
            <w:r>
              <w:rPr>
                <w:color w:val="008000"/>
              </w:rPr>
              <w:t>pierre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"95be2b1c636130b9ee00014b"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>
              <w:rPr>
                <w:color w:val="008000"/>
              </w:rPr>
              <w:t>    ]</w:t>
            </w:r>
          </w:p>
        </w:tc>
      </w:tr>
      <w:tr w:rsidR="001E1757" w14:paraId="1DD7B9E0" w14:textId="77777777" w:rsidTr="0079358B">
        <w:tc>
          <w:tcPr>
            <w:tcW w:w="1271" w:type="dxa"/>
          </w:tcPr>
          <w:p w14:paraId="52D1582E" w14:textId="195229DB" w:rsidR="001E1757" w:rsidRDefault="001E1757" w:rsidP="0079358B">
            <w:pPr>
              <w:rPr>
                <w:lang w:val="fr-FR"/>
              </w:rPr>
            </w:pPr>
            <w:r>
              <w:rPr>
                <w:lang w:val="fr-FR"/>
              </w:rPr>
              <w:t>404</w:t>
            </w:r>
          </w:p>
        </w:tc>
        <w:tc>
          <w:tcPr>
            <w:tcW w:w="8357" w:type="dxa"/>
          </w:tcPr>
          <w:p w14:paraId="4430C3E3" w14:textId="77777777" w:rsidR="001E1757" w:rsidRDefault="001E1757" w:rsidP="0079358B">
            <w:pPr>
              <w:rPr>
                <w:color w:val="008000"/>
              </w:rPr>
            </w:pPr>
          </w:p>
        </w:tc>
      </w:tr>
    </w:tbl>
    <w:p w14:paraId="18214EE4" w14:textId="162FFF4F" w:rsidR="00477CE2" w:rsidRPr="0070322C" w:rsidRDefault="00477CE2" w:rsidP="00477CE2">
      <w:pPr>
        <w:pStyle w:val="Titre3"/>
        <w:rPr>
          <w:lang w:val="fr-FR"/>
        </w:rPr>
      </w:pPr>
      <w:r>
        <w:rPr>
          <w:lang w:val="fr-BE"/>
        </w:rPr>
        <w:t xml:space="preserve">gET </w:t>
      </w:r>
      <w:r>
        <w:rPr>
          <w:lang w:val="fr-FR"/>
        </w:rPr>
        <w:t>/api/content/item/users/{_id}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3C5C71CA" w14:textId="77777777" w:rsidTr="0079358B">
        <w:tc>
          <w:tcPr>
            <w:tcW w:w="1271" w:type="dxa"/>
          </w:tcPr>
          <w:p w14:paraId="50DC3487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2AD8059F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23D871F0" w14:textId="77777777" w:rsidTr="0079358B">
        <w:tc>
          <w:tcPr>
            <w:tcW w:w="1271" w:type="dxa"/>
          </w:tcPr>
          <w:p w14:paraId="418621BB" w14:textId="77777777" w:rsidR="00477CE2" w:rsidRDefault="00477CE2" w:rsidP="0079358B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51C8EA7C" w14:textId="19911881" w:rsid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</w:t>
            </w:r>
            <w:proofErr w:type="spellStart"/>
            <w:r>
              <w:rPr>
                <w:color w:val="008000"/>
              </w:rPr>
              <w:t>pierre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lastRenderedPageBreak/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"95be2b1c636130b9ee00014b"</w:t>
            </w:r>
            <w:r>
              <w:br/>
            </w:r>
            <w:r>
              <w:rPr>
                <w:color w:val="008000"/>
              </w:rPr>
              <w:t>    }</w:t>
            </w:r>
          </w:p>
        </w:tc>
      </w:tr>
      <w:tr w:rsidR="001E1757" w14:paraId="26F02541" w14:textId="77777777" w:rsidTr="0079358B">
        <w:tc>
          <w:tcPr>
            <w:tcW w:w="1271" w:type="dxa"/>
          </w:tcPr>
          <w:p w14:paraId="5E092EC3" w14:textId="1FA775CD" w:rsidR="001E1757" w:rsidRDefault="001E1757" w:rsidP="0079358B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404</w:t>
            </w:r>
          </w:p>
        </w:tc>
        <w:tc>
          <w:tcPr>
            <w:tcW w:w="8357" w:type="dxa"/>
          </w:tcPr>
          <w:p w14:paraId="2153CD1A" w14:textId="77777777" w:rsidR="001E1757" w:rsidRDefault="001E1757" w:rsidP="0079358B">
            <w:pPr>
              <w:rPr>
                <w:color w:val="008000"/>
              </w:rPr>
            </w:pPr>
          </w:p>
        </w:tc>
      </w:tr>
    </w:tbl>
    <w:p w14:paraId="39FF7557" w14:textId="445120A3" w:rsidR="0070322C" w:rsidRDefault="0070322C" w:rsidP="0070322C">
      <w:pPr>
        <w:pStyle w:val="Titre3"/>
        <w:rPr>
          <w:lang w:val="fr-FR"/>
        </w:rPr>
      </w:pPr>
      <w:r>
        <w:rPr>
          <w:lang w:val="fr-BE"/>
        </w:rPr>
        <w:t xml:space="preserve">POST </w:t>
      </w:r>
      <w:r>
        <w:rPr>
          <w:lang w:val="fr-FR"/>
        </w:rPr>
        <w:t>/api/content/item/users</w:t>
      </w:r>
    </w:p>
    <w:p w14:paraId="5545AF04" w14:textId="02472610" w:rsidR="0070322C" w:rsidRDefault="0070322C" w:rsidP="0070322C">
      <w:pPr>
        <w:rPr>
          <w:lang w:val="fr-FR"/>
        </w:rPr>
      </w:pPr>
      <w:r>
        <w:rPr>
          <w:lang w:val="fr-FR"/>
        </w:rPr>
        <w:t xml:space="preserve">Body </w:t>
      </w:r>
      <w:proofErr w:type="spellStart"/>
      <w:r>
        <w:rPr>
          <w:lang w:val="fr-FR"/>
        </w:rPr>
        <w:t>request</w:t>
      </w:r>
      <w:proofErr w:type="spellEnd"/>
      <w:r w:rsidR="0005763F">
        <w:rPr>
          <w:lang w:val="fr-FR"/>
        </w:rPr>
        <w:t xml:space="preserve"> </w:t>
      </w:r>
      <w:proofErr w:type="spellStart"/>
      <w:r w:rsidR="0005763F">
        <w:rPr>
          <w:lang w:val="fr-FR"/>
        </w:rPr>
        <w:t>with</w:t>
      </w:r>
      <w:proofErr w:type="spellEnd"/>
      <w:r w:rsidR="0005763F">
        <w:rPr>
          <w:lang w:val="fr-FR"/>
        </w:rPr>
        <w:t xml:space="preserve"> headers</w:t>
      </w:r>
      <w:r w:rsidR="00477CE2">
        <w:rPr>
          <w:lang w:val="fr-FR"/>
        </w:rPr>
        <w:t> :</w:t>
      </w:r>
    </w:p>
    <w:p w14:paraId="0078E57E" w14:textId="161E078A" w:rsidR="0005763F" w:rsidRDefault="0005763F" w:rsidP="0005763F">
      <w:pPr>
        <w:pStyle w:val="Paragraphedeliste"/>
        <w:numPr>
          <w:ilvl w:val="0"/>
          <w:numId w:val="25"/>
        </w:numPr>
        <w:rPr>
          <w:lang w:val="fr-FR"/>
        </w:rPr>
      </w:pPr>
      <w:r>
        <w:rPr>
          <w:lang w:val="fr-FR"/>
        </w:rPr>
        <w:t>Content-Type=application/</w:t>
      </w:r>
      <w:proofErr w:type="spellStart"/>
      <w:r>
        <w:rPr>
          <w:lang w:val="fr-FR"/>
        </w:rPr>
        <w:t>json</w:t>
      </w:r>
      <w:proofErr w:type="spellEnd"/>
    </w:p>
    <w:p w14:paraId="6A7FB384" w14:textId="6CC94D9C" w:rsidR="0005763F" w:rsidRPr="0005763F" w:rsidRDefault="0005763F" w:rsidP="0005763F">
      <w:pPr>
        <w:pStyle w:val="Paragraphedeliste"/>
        <w:numPr>
          <w:ilvl w:val="0"/>
          <w:numId w:val="25"/>
        </w:numPr>
        <w:rPr>
          <w:lang w:val="fr-FR"/>
        </w:rPr>
      </w:pPr>
      <w:proofErr w:type="spellStart"/>
      <w:r w:rsidRPr="0005763F">
        <w:t>api</w:t>
      </w:r>
      <w:proofErr w:type="spellEnd"/>
      <w:r w:rsidRPr="0005763F">
        <w:t>-key = API-cb40e06ec2cea8be26e638e981ae8c1804b41742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57"/>
      </w:tblGrid>
      <w:tr w:rsidR="0070322C" w14:paraId="2ECF16B9" w14:textId="77777777" w:rsidTr="0079358B">
        <w:tc>
          <w:tcPr>
            <w:tcW w:w="8357" w:type="dxa"/>
          </w:tcPr>
          <w:p w14:paraId="005A99E8" w14:textId="77777777" w:rsidR="0070322C" w:rsidRPr="00300C65" w:rsidRDefault="0070322C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14:paraId="56E39D87" w14:textId="77777777" w:rsidTr="0079358B">
        <w:tc>
          <w:tcPr>
            <w:tcW w:w="8357" w:type="dxa"/>
          </w:tcPr>
          <w:p w14:paraId="0C23DD0B" w14:textId="64B9E973" w:rsidR="0070322C" w:rsidRDefault="0070322C" w:rsidP="0005763F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 w:rsidR="00477CE2">
              <w:rPr>
                <w:color w:val="008000"/>
              </w:rPr>
              <w:t>{</w:t>
            </w:r>
            <w:r w:rsidR="00477CE2">
              <w:br/>
            </w:r>
            <w:r w:rsidR="00477CE2">
              <w:rPr>
                <w:color w:val="008000"/>
              </w:rPr>
              <w:t>    "data":</w:t>
            </w:r>
            <w:r w:rsidR="00477CE2">
              <w:br/>
            </w:r>
            <w:r w:rsidR="00477CE2">
              <w:rPr>
                <w:color w:val="008000"/>
              </w:rPr>
              <w:t>        {</w:t>
            </w:r>
            <w:r w:rsidR="00477CE2">
              <w:br/>
            </w:r>
            <w:r w:rsidR="00477CE2">
              <w:rPr>
                <w:color w:val="008000"/>
              </w:rPr>
              <w:t>        "alias": "pierre2",</w:t>
            </w:r>
            <w:r w:rsidR="00477CE2">
              <w:br/>
            </w:r>
            <w:r w:rsidR="00477CE2">
              <w:rPr>
                <w:color w:val="008000"/>
              </w:rPr>
              <w:t>        "_state": 1</w:t>
            </w:r>
            <w:r w:rsidR="00477CE2">
              <w:br/>
            </w:r>
            <w:r w:rsidR="0005763F">
              <w:rPr>
                <w:color w:val="008000"/>
              </w:rPr>
              <w:t>    }</w:t>
            </w:r>
            <w:r w:rsidR="00477CE2">
              <w:br/>
            </w:r>
            <w:r w:rsidR="00477CE2">
              <w:rPr>
                <w:color w:val="008000"/>
              </w:rPr>
              <w:t>    }</w:t>
            </w:r>
          </w:p>
        </w:tc>
      </w:tr>
    </w:tbl>
    <w:p w14:paraId="46F9A7B0" w14:textId="66A6D217" w:rsidR="0070322C" w:rsidRDefault="00477CE2" w:rsidP="0070322C">
      <w:pPr>
        <w:rPr>
          <w:lang w:val="fr-BE"/>
        </w:rPr>
      </w:pPr>
      <w:proofErr w:type="spellStart"/>
      <w:r>
        <w:rPr>
          <w:lang w:val="fr-BE"/>
        </w:rPr>
        <w:t>Response</w:t>
      </w:r>
      <w:proofErr w:type="spellEnd"/>
      <w:r>
        <w:rPr>
          <w:lang w:val="fr-B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781B370C" w14:textId="77777777" w:rsidTr="0079358B">
        <w:tc>
          <w:tcPr>
            <w:tcW w:w="1271" w:type="dxa"/>
          </w:tcPr>
          <w:p w14:paraId="65D99926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67D52C8E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66E2544D" w14:textId="77777777" w:rsidTr="0079358B">
        <w:tc>
          <w:tcPr>
            <w:tcW w:w="1271" w:type="dxa"/>
          </w:tcPr>
          <w:p w14:paraId="073315CB" w14:textId="53AAB3A6" w:rsidR="00477CE2" w:rsidRPr="00477CE2" w:rsidRDefault="00477CE2" w:rsidP="0079358B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4DD7B25C" w14:textId="1CE1B17D" w:rsidR="00477CE2" w:rsidRP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{</w:t>
            </w:r>
            <w:r>
              <w:br/>
            </w:r>
            <w:r>
              <w:rPr>
                <w:color w:val="008000"/>
              </w:rPr>
              <w:t>    "alias": "pierre2",</w:t>
            </w:r>
            <w:r>
              <w:br/>
            </w:r>
            <w:r>
              <w:rPr>
                <w:color w:val="008000"/>
              </w:rPr>
              <w:t>    "_state": 1,</w:t>
            </w:r>
            <w:r>
              <w:br/>
            </w:r>
            <w:r>
              <w:rPr>
                <w:color w:val="008000"/>
              </w:rPr>
              <w:t>    "_modified": 1666707617,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"_created": 1666707617,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"_id": "9b279c906664341d480002af"</w:t>
            </w:r>
            <w:r>
              <w:br/>
            </w:r>
            <w:r>
              <w:rPr>
                <w:color w:val="008000"/>
              </w:rPr>
              <w:t>    }</w:t>
            </w:r>
          </w:p>
        </w:tc>
      </w:tr>
      <w:tr w:rsidR="00EB6883" w14:paraId="244D4846" w14:textId="77777777" w:rsidTr="0079358B">
        <w:tc>
          <w:tcPr>
            <w:tcW w:w="1271" w:type="dxa"/>
          </w:tcPr>
          <w:p w14:paraId="3D11DD66" w14:textId="41092894" w:rsidR="00EB6883" w:rsidRPr="00477CE2" w:rsidRDefault="00EB6883" w:rsidP="0079358B">
            <w:pPr>
              <w:rPr>
                <w:lang w:val="fr-FR"/>
              </w:rPr>
            </w:pPr>
            <w:r>
              <w:rPr>
                <w:lang w:val="fr-FR"/>
              </w:rPr>
              <w:t>412</w:t>
            </w:r>
          </w:p>
        </w:tc>
        <w:tc>
          <w:tcPr>
            <w:tcW w:w="8357" w:type="dxa"/>
          </w:tcPr>
          <w:p w14:paraId="17411A11" w14:textId="77777777" w:rsidR="00EB6883" w:rsidRDefault="00EB6883" w:rsidP="0079358B">
            <w:pPr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14:paraId="5B98DF87" w14:textId="06C45EB1" w:rsidR="00EB6883" w:rsidRDefault="00EB6883" w:rsidP="0079358B">
            <w:pPr>
              <w:rPr>
                <w:color w:val="008000"/>
              </w:rPr>
            </w:pPr>
            <w:r>
              <w:rPr>
                <w:color w:val="008000"/>
              </w:rPr>
              <w:t xml:space="preserve">   Error”:”</w:t>
            </w:r>
            <w:proofErr w:type="spellStart"/>
            <w:r>
              <w:rPr>
                <w:color w:val="008000"/>
              </w:rPr>
              <w:t>Authentification</w:t>
            </w:r>
            <w:proofErr w:type="spellEnd"/>
            <w:r>
              <w:rPr>
                <w:color w:val="008000"/>
              </w:rPr>
              <w:t xml:space="preserve"> failed”</w:t>
            </w:r>
          </w:p>
          <w:p w14:paraId="716755A3" w14:textId="4B68DC7F" w:rsidR="00EB6883" w:rsidRDefault="00EB6883" w:rsidP="0079358B">
            <w:pPr>
              <w:rPr>
                <w:color w:val="008000"/>
              </w:rPr>
            </w:pPr>
            <w:r>
              <w:rPr>
                <w:color w:val="008000"/>
              </w:rPr>
              <w:t>}</w:t>
            </w:r>
          </w:p>
        </w:tc>
      </w:tr>
    </w:tbl>
    <w:p w14:paraId="082369D6" w14:textId="2AB09C43" w:rsidR="00477CE2" w:rsidRPr="0070322C" w:rsidRDefault="00477CE2" w:rsidP="00477CE2">
      <w:pPr>
        <w:pStyle w:val="Titre3"/>
        <w:rPr>
          <w:lang w:val="fr-FR"/>
        </w:rPr>
      </w:pPr>
      <w:r>
        <w:rPr>
          <w:lang w:val="fr-BE"/>
        </w:rPr>
        <w:t xml:space="preserve">gET </w:t>
      </w:r>
      <w:r>
        <w:rPr>
          <w:lang w:val="fr-FR"/>
        </w:rPr>
        <w:t>/api/content/items/games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33FD2592" w14:textId="77777777" w:rsidTr="0079358B">
        <w:tc>
          <w:tcPr>
            <w:tcW w:w="1271" w:type="dxa"/>
          </w:tcPr>
          <w:p w14:paraId="0B410DD7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59BC9DC3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438210C4" w14:textId="77777777" w:rsidTr="0079358B">
        <w:tc>
          <w:tcPr>
            <w:tcW w:w="1271" w:type="dxa"/>
          </w:tcPr>
          <w:p w14:paraId="119722D1" w14:textId="77777777" w:rsidR="00477CE2" w:rsidRPr="00477CE2" w:rsidRDefault="00477CE2" w:rsidP="0079358B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6E1F580E" w14:textId="41B2815E" w:rsidR="00477CE2" w:rsidRP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"user": {</w:t>
            </w:r>
            <w:r>
              <w:br/>
            </w:r>
            <w:r>
              <w:rPr>
                <w:color w:val="008000"/>
              </w:rPr>
              <w:t>            "_model": "users",</w:t>
            </w:r>
            <w:r>
              <w:br/>
            </w:r>
            <w:r>
              <w:rPr>
                <w:color w:val="008000"/>
              </w:rPr>
              <w:t>            "_id": "95be2b1c636130b9ee00014b"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"result": 10,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1666698748,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1666698748,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"95de49b6663337dbb50002a4"</w:t>
            </w:r>
            <w:r>
              <w:br/>
            </w:r>
            <w:r>
              <w:rPr>
                <w:color w:val="008000"/>
              </w:rPr>
              <w:lastRenderedPageBreak/>
              <w:t>    }</w:t>
            </w:r>
            <w:r>
              <w:br/>
            </w:r>
            <w:r>
              <w:rPr>
                <w:color w:val="008000"/>
              </w:rPr>
              <w:t>    ]</w:t>
            </w:r>
          </w:p>
        </w:tc>
      </w:tr>
      <w:tr w:rsidR="00EB6883" w14:paraId="126A3D5C" w14:textId="77777777" w:rsidTr="0079358B">
        <w:tc>
          <w:tcPr>
            <w:tcW w:w="1271" w:type="dxa"/>
          </w:tcPr>
          <w:p w14:paraId="071A3218" w14:textId="7BAC955E" w:rsidR="00EB6883" w:rsidRPr="00477CE2" w:rsidRDefault="00EB6883" w:rsidP="0079358B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404</w:t>
            </w:r>
          </w:p>
        </w:tc>
        <w:tc>
          <w:tcPr>
            <w:tcW w:w="8357" w:type="dxa"/>
          </w:tcPr>
          <w:p w14:paraId="13006D35" w14:textId="77777777" w:rsidR="00EB6883" w:rsidRDefault="00EB6883" w:rsidP="0079358B">
            <w:pPr>
              <w:rPr>
                <w:color w:val="008000"/>
              </w:rPr>
            </w:pPr>
          </w:p>
        </w:tc>
      </w:tr>
    </w:tbl>
    <w:p w14:paraId="305F7D0D" w14:textId="410B07E5" w:rsidR="00477CE2" w:rsidRDefault="00477CE2" w:rsidP="00477CE2">
      <w:pPr>
        <w:pStyle w:val="Titre3"/>
        <w:rPr>
          <w:lang w:val="fr-FR"/>
        </w:rPr>
      </w:pPr>
      <w:r>
        <w:rPr>
          <w:lang w:val="fr-BE"/>
        </w:rPr>
        <w:t xml:space="preserve">POST </w:t>
      </w:r>
      <w:r>
        <w:rPr>
          <w:lang w:val="fr-FR"/>
        </w:rPr>
        <w:t>/api/content/item/games</w:t>
      </w:r>
    </w:p>
    <w:p w14:paraId="0C207CD0" w14:textId="77777777" w:rsidR="0005763F" w:rsidRDefault="00477CE2" w:rsidP="0005763F">
      <w:pPr>
        <w:rPr>
          <w:lang w:val="fr-FR"/>
        </w:rPr>
      </w:pPr>
      <w:r>
        <w:rPr>
          <w:lang w:val="fr-FR"/>
        </w:rPr>
        <w:t xml:space="preserve">Body 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> </w:t>
      </w:r>
      <w:r w:rsidR="0005763F">
        <w:rPr>
          <w:lang w:val="fr-FR"/>
        </w:rPr>
        <w:t xml:space="preserve">Body </w:t>
      </w:r>
      <w:proofErr w:type="spellStart"/>
      <w:r w:rsidR="0005763F">
        <w:rPr>
          <w:lang w:val="fr-FR"/>
        </w:rPr>
        <w:t>request</w:t>
      </w:r>
      <w:proofErr w:type="spellEnd"/>
      <w:r w:rsidR="0005763F">
        <w:rPr>
          <w:lang w:val="fr-FR"/>
        </w:rPr>
        <w:t xml:space="preserve"> </w:t>
      </w:r>
      <w:proofErr w:type="spellStart"/>
      <w:r w:rsidR="0005763F">
        <w:rPr>
          <w:lang w:val="fr-FR"/>
        </w:rPr>
        <w:t>with</w:t>
      </w:r>
      <w:proofErr w:type="spellEnd"/>
      <w:r w:rsidR="0005763F">
        <w:rPr>
          <w:lang w:val="fr-FR"/>
        </w:rPr>
        <w:t xml:space="preserve"> headers :</w:t>
      </w:r>
    </w:p>
    <w:p w14:paraId="5560E844" w14:textId="67116EDD" w:rsidR="0005763F" w:rsidRDefault="0005763F" w:rsidP="0005763F">
      <w:pPr>
        <w:pStyle w:val="Paragraphedeliste"/>
        <w:numPr>
          <w:ilvl w:val="0"/>
          <w:numId w:val="25"/>
        </w:numPr>
        <w:rPr>
          <w:lang w:val="fr-FR"/>
        </w:rPr>
      </w:pPr>
      <w:r>
        <w:rPr>
          <w:lang w:val="fr-FR"/>
        </w:rPr>
        <w:t>Content-Type=application/</w:t>
      </w:r>
      <w:proofErr w:type="spellStart"/>
      <w:r>
        <w:rPr>
          <w:lang w:val="fr-FR"/>
        </w:rPr>
        <w:t>json</w:t>
      </w:r>
      <w:proofErr w:type="spellEnd"/>
    </w:p>
    <w:p w14:paraId="01BB5518" w14:textId="26DDB1FE" w:rsidR="0005763F" w:rsidRPr="0005763F" w:rsidRDefault="0005763F" w:rsidP="0005763F">
      <w:pPr>
        <w:pStyle w:val="Paragraphedeliste"/>
        <w:numPr>
          <w:ilvl w:val="0"/>
          <w:numId w:val="25"/>
        </w:numPr>
        <w:rPr>
          <w:lang w:val="fr-FR"/>
        </w:rPr>
      </w:pPr>
      <w:proofErr w:type="spellStart"/>
      <w:r w:rsidRPr="0005763F">
        <w:t>api</w:t>
      </w:r>
      <w:proofErr w:type="spellEnd"/>
      <w:r w:rsidRPr="0005763F">
        <w:t xml:space="preserve">-key = </w:t>
      </w:r>
      <w:r>
        <w:t>API-</w:t>
      </w:r>
      <w:r w:rsidRPr="0005763F">
        <w:t>cb40e06ec2cea8be26e638e981ae8c1804b41742</w:t>
      </w:r>
    </w:p>
    <w:p w14:paraId="538341BC" w14:textId="7AE9861C" w:rsidR="00477CE2" w:rsidRPr="0070322C" w:rsidRDefault="00477CE2" w:rsidP="00477CE2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57"/>
      </w:tblGrid>
      <w:tr w:rsidR="00477CE2" w14:paraId="08050619" w14:textId="77777777" w:rsidTr="0079358B">
        <w:tc>
          <w:tcPr>
            <w:tcW w:w="8357" w:type="dxa"/>
          </w:tcPr>
          <w:p w14:paraId="6D7DA3E2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5BE8E54F" w14:textId="77777777" w:rsidTr="0079358B">
        <w:tc>
          <w:tcPr>
            <w:tcW w:w="8357" w:type="dxa"/>
          </w:tcPr>
          <w:p w14:paraId="3FC86DB1" w14:textId="31210A0D" w:rsidR="00477CE2" w:rsidRDefault="00477CE2" w:rsidP="00477CE2">
            <w:r>
              <w:rPr>
                <w:color w:val="008000"/>
              </w:rPr>
              <w:t> {</w:t>
            </w:r>
            <w:r>
              <w:br/>
            </w:r>
            <w:r>
              <w:rPr>
                <w:color w:val="008000"/>
              </w:rPr>
              <w:t>    "data":</w:t>
            </w:r>
            <w:r>
              <w:br/>
            </w:r>
            <w:r>
              <w:rPr>
                <w:color w:val="008000"/>
              </w:rPr>
              <w:t>        {</w:t>
            </w:r>
            <w:r>
              <w:br/>
            </w:r>
            <w:r>
              <w:rPr>
                <w:color w:val="008000"/>
              </w:rPr>
              <w:t>    "user": {</w:t>
            </w:r>
            <w:r>
              <w:br/>
            </w:r>
            <w:r>
              <w:rPr>
                <w:color w:val="008000"/>
              </w:rPr>
              <w:t>        "_model": "users",</w:t>
            </w:r>
            <w:r>
              <w:br/>
            </w:r>
            <w:r>
              <w:rPr>
                <w:color w:val="008000"/>
              </w:rPr>
              <w:t>        "_id": "9b279c906664341d480002af"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"result": 80,</w:t>
            </w:r>
            <w:r>
              <w:br/>
            </w:r>
            <w:r>
              <w:rPr>
                <w:color w:val="008000"/>
              </w:rPr>
              <w:t>    "_state": 1</w:t>
            </w:r>
            <w:r>
              <w:br/>
            </w:r>
            <w:r w:rsidR="0005763F">
              <w:rPr>
                <w:color w:val="008000"/>
              </w:rPr>
              <w:t>    }</w:t>
            </w:r>
          </w:p>
          <w:p w14:paraId="43C79D43" w14:textId="7369E022" w:rsidR="00477CE2" w:rsidRDefault="00477CE2" w:rsidP="00477CE2">
            <w:pPr>
              <w:rPr>
                <w:lang w:val="fr-FR"/>
              </w:rPr>
            </w:pPr>
            <w:r>
              <w:rPr>
                <w:color w:val="008000"/>
              </w:rPr>
              <w:t>}</w:t>
            </w:r>
          </w:p>
        </w:tc>
      </w:tr>
    </w:tbl>
    <w:p w14:paraId="7BA686B7" w14:textId="77777777" w:rsidR="00477CE2" w:rsidRDefault="00477CE2" w:rsidP="00477CE2">
      <w:pPr>
        <w:rPr>
          <w:lang w:val="fr-BE"/>
        </w:rPr>
      </w:pPr>
      <w:proofErr w:type="spellStart"/>
      <w:r>
        <w:rPr>
          <w:lang w:val="fr-BE"/>
        </w:rPr>
        <w:t>Response</w:t>
      </w:r>
      <w:proofErr w:type="spellEnd"/>
      <w:r>
        <w:rPr>
          <w:lang w:val="fr-B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0D164BBB" w14:textId="77777777" w:rsidTr="0079358B">
        <w:tc>
          <w:tcPr>
            <w:tcW w:w="1271" w:type="dxa"/>
          </w:tcPr>
          <w:p w14:paraId="3E8B1643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78E1E4E0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2AA99552" w14:textId="77777777" w:rsidTr="0079358B">
        <w:tc>
          <w:tcPr>
            <w:tcW w:w="1271" w:type="dxa"/>
          </w:tcPr>
          <w:p w14:paraId="2B63FD35" w14:textId="77777777" w:rsidR="00477CE2" w:rsidRPr="00477CE2" w:rsidRDefault="00477CE2" w:rsidP="0079358B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35F59D8A" w14:textId="0E8EEC87" w:rsidR="00477CE2" w:rsidRP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{</w:t>
            </w:r>
            <w:r>
              <w:br/>
            </w:r>
            <w:r>
              <w:rPr>
                <w:color w:val="008000"/>
              </w:rPr>
              <w:t>    "user": {</w:t>
            </w:r>
            <w:r>
              <w:br/>
            </w:r>
            <w:r>
              <w:rPr>
                <w:color w:val="008000"/>
              </w:rPr>
              <w:t>        "_model": "users",</w:t>
            </w:r>
            <w:r>
              <w:br/>
            </w:r>
            <w:r>
              <w:rPr>
                <w:color w:val="008000"/>
              </w:rPr>
              <w:t>        "_id": "9b279c906664341d480002af"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"result": 80,</w:t>
            </w:r>
            <w:r>
              <w:br/>
            </w:r>
            <w:r>
              <w:rPr>
                <w:color w:val="008000"/>
              </w:rPr>
              <w:t>    "_state": 1,</w:t>
            </w:r>
            <w:r>
              <w:br/>
            </w:r>
            <w:r>
              <w:rPr>
                <w:color w:val="008000"/>
              </w:rPr>
              <w:t>    "_modified": 1666707852,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"_created": 1666707852,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"_id": "9b4b87a7303131493200009d"</w:t>
            </w:r>
            <w:r>
              <w:br/>
            </w:r>
            <w:r>
              <w:rPr>
                <w:color w:val="008000"/>
              </w:rPr>
              <w:t>    }</w:t>
            </w:r>
          </w:p>
        </w:tc>
      </w:tr>
      <w:tr w:rsidR="00EB6883" w14:paraId="74282986" w14:textId="77777777" w:rsidTr="0079358B">
        <w:tc>
          <w:tcPr>
            <w:tcW w:w="1271" w:type="dxa"/>
          </w:tcPr>
          <w:p w14:paraId="3DC7FCB0" w14:textId="22ED6E18" w:rsidR="00EB6883" w:rsidRPr="00477CE2" w:rsidRDefault="00EB6883" w:rsidP="0079358B">
            <w:pPr>
              <w:rPr>
                <w:lang w:val="fr-FR"/>
              </w:rPr>
            </w:pPr>
            <w:r>
              <w:rPr>
                <w:lang w:val="fr-FR"/>
              </w:rPr>
              <w:t>412</w:t>
            </w:r>
          </w:p>
        </w:tc>
        <w:tc>
          <w:tcPr>
            <w:tcW w:w="8357" w:type="dxa"/>
          </w:tcPr>
          <w:p w14:paraId="7CF9EF3D" w14:textId="77777777" w:rsidR="00EB6883" w:rsidRDefault="00EB6883" w:rsidP="00EB6883">
            <w:pPr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14:paraId="1B5BFCE9" w14:textId="77777777" w:rsidR="00EB6883" w:rsidRDefault="00EB6883" w:rsidP="00EB6883">
            <w:pPr>
              <w:rPr>
                <w:color w:val="008000"/>
              </w:rPr>
            </w:pPr>
            <w:r>
              <w:rPr>
                <w:color w:val="008000"/>
              </w:rPr>
              <w:t xml:space="preserve">   Error”:”</w:t>
            </w:r>
            <w:proofErr w:type="spellStart"/>
            <w:r>
              <w:rPr>
                <w:color w:val="008000"/>
              </w:rPr>
              <w:t>Authentification</w:t>
            </w:r>
            <w:proofErr w:type="spellEnd"/>
            <w:r>
              <w:rPr>
                <w:color w:val="008000"/>
              </w:rPr>
              <w:t xml:space="preserve"> failed”</w:t>
            </w:r>
          </w:p>
          <w:p w14:paraId="3C35B9DD" w14:textId="330232F7" w:rsidR="00EB6883" w:rsidRDefault="00EB6883" w:rsidP="00EB6883">
            <w:pPr>
              <w:rPr>
                <w:color w:val="008000"/>
              </w:rPr>
            </w:pPr>
            <w:r>
              <w:rPr>
                <w:color w:val="008000"/>
              </w:rPr>
              <w:t>}</w:t>
            </w:r>
          </w:p>
        </w:tc>
      </w:tr>
    </w:tbl>
    <w:p w14:paraId="28D6B238" w14:textId="77777777" w:rsidR="00477CE2" w:rsidRPr="0070322C" w:rsidRDefault="00477CE2" w:rsidP="0070322C">
      <w:pPr>
        <w:rPr>
          <w:lang w:val="fr-BE"/>
        </w:rPr>
      </w:pPr>
    </w:p>
    <w:p w14:paraId="7D2A2F25" w14:textId="2E2F6893" w:rsidR="00E471FC" w:rsidRPr="001D2A2B" w:rsidRDefault="00E471FC" w:rsidP="00E471FC">
      <w:pPr>
        <w:pStyle w:val="Titre2"/>
        <w:rPr>
          <w:lang w:val="fr-BE"/>
        </w:rPr>
      </w:pPr>
      <w:r w:rsidRPr="001D2A2B">
        <w:rPr>
          <w:lang w:val="fr-BE"/>
        </w:rPr>
        <w:t>materiel a emporter par le</w:t>
      </w:r>
      <w:r w:rsidR="00A25D73" w:rsidRPr="001D2A2B">
        <w:rPr>
          <w:lang w:val="fr-BE"/>
        </w:rPr>
        <w:t>S</w:t>
      </w:r>
      <w:r w:rsidRPr="001D2A2B">
        <w:rPr>
          <w:lang w:val="fr-BE"/>
        </w:rPr>
        <w:t xml:space="preserve"> c</w:t>
      </w:r>
      <w:r w:rsidR="00A25D73" w:rsidRPr="001D2A2B">
        <w:rPr>
          <w:lang w:val="fr-BE"/>
        </w:rPr>
        <w:t>OMPETITEURS</w:t>
      </w:r>
    </w:p>
    <w:p w14:paraId="565F8910" w14:textId="07E5686F" w:rsidR="00E471FC" w:rsidRDefault="00FF769D" w:rsidP="00E471FC">
      <w:pPr>
        <w:rPr>
          <w:rFonts w:eastAsia="Calibri" w:cs="Times New Roman"/>
          <w:color w:val="002060"/>
          <w:lang w:val="fr-FR"/>
        </w:rPr>
      </w:pPr>
      <w:r>
        <w:rPr>
          <w:rFonts w:eastAsia="Calibri" w:cs="Times New Roman"/>
          <w:color w:val="002060"/>
          <w:lang w:val="fr-FR"/>
        </w:rPr>
        <w:t>Clavier ou souris personnels autorisés.</w:t>
      </w:r>
    </w:p>
    <w:p w14:paraId="70676C50" w14:textId="77777777" w:rsidR="00E471FC" w:rsidRPr="00EF702B" w:rsidRDefault="00E471FC" w:rsidP="00E471FC">
      <w:pPr>
        <w:pStyle w:val="Titre2"/>
        <w:rPr>
          <w:lang w:val="fr-FR"/>
        </w:rPr>
      </w:pPr>
      <w:r w:rsidRPr="00EF702B">
        <w:rPr>
          <w:lang w:val="fr-FR"/>
        </w:rPr>
        <w:lastRenderedPageBreak/>
        <w:t xml:space="preserve">MATERIEL </w:t>
      </w:r>
      <w:r w:rsidRPr="00CD4BA0">
        <w:rPr>
          <w:lang w:val="fr-FR"/>
        </w:rPr>
        <w:t>INTERDIT LORS DE LA COMPETITION</w:t>
      </w:r>
    </w:p>
    <w:p w14:paraId="591E9212" w14:textId="77777777" w:rsidR="00E471FC" w:rsidRPr="00CD4BA0" w:rsidRDefault="00E471FC" w:rsidP="00E471FC">
      <w:pPr>
        <w:keepNext/>
        <w:keepLines/>
        <w:spacing w:after="360" w:line="240" w:lineRule="auto"/>
        <w:jc w:val="both"/>
        <w:outlineLvl w:val="0"/>
        <w:rPr>
          <w:rFonts w:eastAsia="Times New Roman" w:cs="Times New Roman"/>
          <w:bCs/>
          <w:lang w:val="fr-FR"/>
        </w:rPr>
      </w:pPr>
      <w:r w:rsidRPr="00CD4BA0">
        <w:rPr>
          <w:rFonts w:eastAsia="Times New Roman" w:cs="Times New Roman"/>
          <w:bCs/>
          <w:lang w:val="fr-FR"/>
        </w:rPr>
        <w:t>Il est interdit d’utiliser tout ce qui peut troubler votre travail :</w:t>
      </w:r>
      <w:r w:rsidRPr="001D2A2B">
        <w:rPr>
          <w:lang w:val="fr-BE"/>
        </w:rPr>
        <w:t xml:space="preserve"> </w:t>
      </w:r>
      <w:r w:rsidRPr="00CD4BA0">
        <w:rPr>
          <w:rFonts w:eastAsia="Times New Roman" w:cs="Times New Roman"/>
          <w:bCs/>
          <w:lang w:val="fr-FR"/>
        </w:rPr>
        <w:t xml:space="preserve">GSM, Radio, MP3. </w:t>
      </w:r>
    </w:p>
    <w:p w14:paraId="3AAF523E" w14:textId="47623DAE" w:rsidR="00E471FC" w:rsidRPr="00EF702B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 solution de stockage numérique</w:t>
      </w:r>
    </w:p>
    <w:p w14:paraId="39EFF6AE" w14:textId="77777777" w:rsidR="00DB2AB8" w:rsidRDefault="00DB2AB8">
      <w:pPr>
        <w:spacing w:after="160"/>
        <w:rPr>
          <w:rFonts w:eastAsiaTheme="majorEastAsia" w:cstheme="majorBidi"/>
          <w:b/>
          <w:caps/>
          <w:color w:val="000000" w:themeColor="text1"/>
          <w:sz w:val="32"/>
          <w:szCs w:val="26"/>
          <w:lang w:val="fr-FR"/>
        </w:rPr>
      </w:pPr>
      <w:r>
        <w:rPr>
          <w:lang w:val="fr-FR"/>
        </w:rPr>
        <w:br w:type="page"/>
      </w:r>
    </w:p>
    <w:p w14:paraId="3C81A64B" w14:textId="01D3EB21" w:rsidR="00E471FC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lastRenderedPageBreak/>
        <w:t>procedure de notation</w:t>
      </w:r>
    </w:p>
    <w:p w14:paraId="771231EB" w14:textId="77777777" w:rsidR="005B3A68" w:rsidRPr="00C80BD0" w:rsidRDefault="005B3A68" w:rsidP="005B3A68">
      <w:pPr>
        <w:pStyle w:val="Ennonc"/>
        <w:spacing w:line="240" w:lineRule="auto"/>
        <w:rPr>
          <w:rFonts w:ascii="Calibri" w:hAnsi="Calibri"/>
          <w:b/>
          <w:sz w:val="22"/>
        </w:rPr>
      </w:pPr>
      <w:r w:rsidRPr="00C80BD0">
        <w:rPr>
          <w:rFonts w:ascii="Calibri" w:hAnsi="Calibri"/>
          <w:b/>
          <w:sz w:val="22"/>
        </w:rPr>
        <w:t>Répartition des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A68" w14:paraId="026EFAE9" w14:textId="77777777" w:rsidTr="001B47B4">
        <w:tc>
          <w:tcPr>
            <w:tcW w:w="4814" w:type="dxa"/>
          </w:tcPr>
          <w:p w14:paraId="1011F9C9" w14:textId="67F2F27E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 w:rsidRPr="001477CB">
              <w:rPr>
                <w:rFonts w:ascii="Calibri" w:eastAsia="Calibri" w:hAnsi="Calibri" w:cs="Times New Roman"/>
                <w:sz w:val="22"/>
              </w:rPr>
              <w:t>Organisation du travail et autogestion</w:t>
            </w:r>
          </w:p>
        </w:tc>
        <w:tc>
          <w:tcPr>
            <w:tcW w:w="4814" w:type="dxa"/>
          </w:tcPr>
          <w:p w14:paraId="1CA85FC6" w14:textId="313B7603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</w:t>
            </w:r>
          </w:p>
        </w:tc>
      </w:tr>
      <w:tr w:rsidR="005B3A68" w14:paraId="356B7104" w14:textId="77777777" w:rsidTr="001B47B4">
        <w:tc>
          <w:tcPr>
            <w:tcW w:w="4814" w:type="dxa"/>
          </w:tcPr>
          <w:p w14:paraId="769C7729" w14:textId="77777777" w:rsidR="005B3A68" w:rsidRDefault="005B3A68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Aspect lié au code (sémantique, organisation,  normes)</w:t>
            </w:r>
          </w:p>
        </w:tc>
        <w:tc>
          <w:tcPr>
            <w:tcW w:w="4814" w:type="dxa"/>
          </w:tcPr>
          <w:p w14:paraId="6B945AC7" w14:textId="0E739908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</w:t>
            </w:r>
          </w:p>
        </w:tc>
      </w:tr>
      <w:tr w:rsidR="005B3A68" w14:paraId="1E3BFF67" w14:textId="77777777" w:rsidTr="001B47B4">
        <w:tc>
          <w:tcPr>
            <w:tcW w:w="4814" w:type="dxa"/>
          </w:tcPr>
          <w:p w14:paraId="75DB6F81" w14:textId="15B0F709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Test sur routes, méthodes, structures et types</w:t>
            </w:r>
          </w:p>
        </w:tc>
        <w:tc>
          <w:tcPr>
            <w:tcW w:w="4814" w:type="dxa"/>
          </w:tcPr>
          <w:p w14:paraId="7E51ABE2" w14:textId="48B1046C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15</w:t>
            </w:r>
          </w:p>
        </w:tc>
      </w:tr>
    </w:tbl>
    <w:p w14:paraId="58A7E688" w14:textId="77777777" w:rsidR="005B3A68" w:rsidRPr="005B3A68" w:rsidRDefault="005B3A68" w:rsidP="005B3A68">
      <w:pPr>
        <w:rPr>
          <w:lang w:val="fr-FR"/>
        </w:rPr>
      </w:pPr>
    </w:p>
    <w:p w14:paraId="0AD4DB98" w14:textId="77777777" w:rsidR="00E471FC" w:rsidRPr="00EF702B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t>CONSIGNES DE SECURITE</w:t>
      </w:r>
    </w:p>
    <w:p w14:paraId="22F907F9" w14:textId="77777777" w:rsidR="00E471FC" w:rsidRPr="00EF702B" w:rsidRDefault="00E471FC" w:rsidP="00E471FC">
      <w:pPr>
        <w:spacing w:after="0" w:line="240" w:lineRule="auto"/>
        <w:jc w:val="both"/>
        <w:rPr>
          <w:rFonts w:eastAsia="Calibri" w:cs="Times New Roman"/>
          <w:b/>
          <w:sz w:val="24"/>
          <w:szCs w:val="24"/>
          <w:u w:val="single"/>
          <w:lang w:val="fr-FR"/>
        </w:rPr>
      </w:pPr>
    </w:p>
    <w:p w14:paraId="68D783D0" w14:textId="59DEFBC1" w:rsidR="00E471FC" w:rsidRPr="0030638F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</w:t>
      </w:r>
    </w:p>
    <w:p w14:paraId="4563A97A" w14:textId="77777777" w:rsidR="00E471FC" w:rsidRDefault="00E471FC" w:rsidP="0004705C">
      <w:pPr>
        <w:pStyle w:val="Titre2"/>
        <w:rPr>
          <w:lang w:val="fr-FR"/>
        </w:rPr>
      </w:pPr>
      <w:r w:rsidRPr="006332F3">
        <w:rPr>
          <w:lang w:val="fr-FR"/>
        </w:rPr>
        <w:t xml:space="preserve">ANNEXES : </w:t>
      </w:r>
    </w:p>
    <w:p w14:paraId="17FD7429" w14:textId="5F3D6E29" w:rsidR="00E471FC" w:rsidRPr="001D2A2B" w:rsidRDefault="00E24DF3" w:rsidP="00E471FC">
      <w:pPr>
        <w:pStyle w:val="Paragraphedeliste"/>
        <w:numPr>
          <w:ilvl w:val="0"/>
          <w:numId w:val="21"/>
        </w:numPr>
        <w:tabs>
          <w:tab w:val="left" w:pos="6360"/>
        </w:tabs>
        <w:spacing w:after="200" w:line="276" w:lineRule="auto"/>
        <w:jc w:val="both"/>
        <w:rPr>
          <w:lang w:val="fr-BE"/>
        </w:rPr>
      </w:pPr>
      <w:proofErr w:type="spellStart"/>
      <w:r w:rsidRPr="001D2A2B">
        <w:rPr>
          <w:lang w:val="fr-BE"/>
        </w:rPr>
        <w:t>Startech's</w:t>
      </w:r>
      <w:proofErr w:type="spellEnd"/>
      <w:r w:rsidRPr="001D2A2B">
        <w:rPr>
          <w:lang w:val="fr-BE"/>
        </w:rPr>
        <w:t xml:space="preserve"> 20</w:t>
      </w:r>
      <w:r w:rsidR="008D244F">
        <w:rPr>
          <w:lang w:val="fr-BE"/>
        </w:rPr>
        <w:t>22</w:t>
      </w:r>
      <w:r w:rsidRPr="001D2A2B">
        <w:rPr>
          <w:lang w:val="fr-BE"/>
        </w:rPr>
        <w:t>_</w:t>
      </w:r>
      <w:r w:rsidR="00FF769D">
        <w:rPr>
          <w:lang w:val="fr-BE"/>
        </w:rPr>
        <w:t>Web</w:t>
      </w:r>
      <w:r w:rsidR="00963CF2">
        <w:rPr>
          <w:lang w:val="fr-BE"/>
        </w:rPr>
        <w:t xml:space="preserve">_ </w:t>
      </w:r>
      <w:proofErr w:type="spellStart"/>
      <w:r w:rsidR="00963CF2">
        <w:rPr>
          <w:lang w:val="fr-BE"/>
        </w:rPr>
        <w:t>Finale_Annexe</w:t>
      </w:r>
      <w:proofErr w:type="spellEnd"/>
      <w:r w:rsidR="00963CF2">
        <w:rPr>
          <w:lang w:val="fr-BE"/>
        </w:rPr>
        <w:t xml:space="preserve"> 2</w:t>
      </w:r>
    </w:p>
    <w:p w14:paraId="5BFF0D3D" w14:textId="77777777" w:rsidR="00E471FC" w:rsidRDefault="00E471FC" w:rsidP="00E24DF3">
      <w:pPr>
        <w:tabs>
          <w:tab w:val="left" w:pos="6360"/>
        </w:tabs>
        <w:jc w:val="both"/>
      </w:pPr>
    </w:p>
    <w:p w14:paraId="62ABC89B" w14:textId="53E28CED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>Est-ce que ce document</w:t>
      </w:r>
      <w:r w:rsidR="00FE2367" w:rsidRPr="001D2A2B">
        <w:rPr>
          <w:color w:val="FF0000"/>
          <w:sz w:val="20"/>
          <w:szCs w:val="20"/>
          <w:lang w:val="fr-BE"/>
        </w:rPr>
        <w:t xml:space="preserve">, annexes y compris, </w:t>
      </w:r>
      <w:r w:rsidRPr="001D2A2B">
        <w:rPr>
          <w:color w:val="FF0000"/>
          <w:sz w:val="20"/>
          <w:szCs w:val="20"/>
          <w:lang w:val="fr-BE"/>
        </w:rPr>
        <w:t>peuvent</w:t>
      </w:r>
      <w:r w:rsidR="00FE2367" w:rsidRPr="001D2A2B">
        <w:rPr>
          <w:color w:val="FF0000"/>
          <w:sz w:val="20"/>
          <w:szCs w:val="20"/>
          <w:lang w:val="fr-BE"/>
        </w:rPr>
        <w:t>-ILS ÊTRE</w:t>
      </w:r>
      <w:r w:rsidRPr="001D2A2B">
        <w:rPr>
          <w:color w:val="FF0000"/>
          <w:sz w:val="20"/>
          <w:szCs w:val="20"/>
          <w:lang w:val="fr-BE"/>
        </w:rPr>
        <w:t xml:space="preserve"> envoyés aux c</w:t>
      </w:r>
      <w:r w:rsidR="008D244F">
        <w:rPr>
          <w:color w:val="FF0000"/>
          <w:sz w:val="20"/>
          <w:szCs w:val="20"/>
          <w:lang w:val="fr-BE"/>
        </w:rPr>
        <w:t>ompétiteurs</w:t>
      </w:r>
      <w:r w:rsidRPr="001D2A2B">
        <w:rPr>
          <w:color w:val="FF0000"/>
          <w:sz w:val="20"/>
          <w:szCs w:val="20"/>
          <w:lang w:val="fr-BE"/>
        </w:rPr>
        <w:t xml:space="preserve"> avant l’épreuve? </w:t>
      </w:r>
    </w:p>
    <w:p w14:paraId="733BCE47" w14:textId="23161A4E" w:rsidR="000B2683" w:rsidRPr="001D2A2B" w:rsidRDefault="00D04E52" w:rsidP="000B2683">
      <w:pPr>
        <w:pStyle w:val="Titre2"/>
        <w:rPr>
          <w:color w:val="FF0000"/>
          <w:sz w:val="20"/>
          <w:szCs w:val="20"/>
          <w:lang w:val="fr-BE"/>
        </w:rPr>
      </w:pPr>
      <w:r>
        <w:rPr>
          <w:color w:val="FF0000"/>
          <w:sz w:val="20"/>
          <w:szCs w:val="20"/>
          <w:lang w:val="fr-BE"/>
        </w:rPr>
        <w:t>NON</w:t>
      </w:r>
    </w:p>
    <w:p w14:paraId="5865702E" w14:textId="77777777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 xml:space="preserve"> </w:t>
      </w:r>
    </w:p>
    <w:sectPr w:rsidR="000B2683" w:rsidRPr="001D2A2B" w:rsidSect="00300343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AC0E8" w14:textId="77777777" w:rsidR="00E962A7" w:rsidRDefault="00E962A7" w:rsidP="00313492">
      <w:r>
        <w:separator/>
      </w:r>
    </w:p>
    <w:p w14:paraId="56B77319" w14:textId="77777777" w:rsidR="00E962A7" w:rsidRDefault="00E962A7" w:rsidP="00313492"/>
    <w:p w14:paraId="56C778B9" w14:textId="77777777" w:rsidR="00E962A7" w:rsidRDefault="00E962A7"/>
  </w:endnote>
  <w:endnote w:type="continuationSeparator" w:id="0">
    <w:p w14:paraId="6C4F02FA" w14:textId="77777777" w:rsidR="00E962A7" w:rsidRDefault="00E962A7" w:rsidP="00313492">
      <w:r>
        <w:continuationSeparator/>
      </w:r>
    </w:p>
    <w:p w14:paraId="2E322E54" w14:textId="77777777" w:rsidR="00E962A7" w:rsidRDefault="00E962A7" w:rsidP="00313492"/>
    <w:p w14:paraId="56280995" w14:textId="77777777" w:rsidR="00E962A7" w:rsidRDefault="00E962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charset w:val="00"/>
    <w:family w:val="swiss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A0835" w14:textId="77777777" w:rsidR="00D04E52" w:rsidRDefault="00D04E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14:paraId="2E8EC641" w14:textId="77777777" w:rsidTr="00A9224B">
      <w:tc>
        <w:tcPr>
          <w:tcW w:w="4073" w:type="dxa"/>
          <w:tcBorders>
            <w:top w:val="single" w:sz="48" w:space="0" w:color="E40134"/>
          </w:tcBorders>
          <w:vAlign w:val="center"/>
          <w:hideMark/>
        </w:tcPr>
        <w:p w14:paraId="2B283A9E" w14:textId="54A6616F" w:rsidR="00300343" w:rsidRPr="0067036F" w:rsidRDefault="00E24DF3" w:rsidP="00B74F2D">
          <w:pPr>
            <w:pStyle w:val="Pieddepage"/>
            <w:rPr>
              <w:lang w:val="de-DE"/>
            </w:rPr>
          </w:pPr>
          <w:proofErr w:type="spellStart"/>
          <w:r w:rsidRPr="0067036F">
            <w:rPr>
              <w:lang w:val="de-DE"/>
            </w:rPr>
            <w:t>Startech’s</w:t>
          </w:r>
          <w:proofErr w:type="spellEnd"/>
          <w:r w:rsidRPr="0067036F">
            <w:rPr>
              <w:lang w:val="de-DE"/>
            </w:rPr>
            <w:t xml:space="preserve"> </w:t>
          </w:r>
          <w:r w:rsidR="006E6918" w:rsidRPr="0067036F">
            <w:rPr>
              <w:lang w:val="de-DE"/>
            </w:rPr>
            <w:t>20</w:t>
          </w:r>
          <w:r w:rsidR="001D2A2B" w:rsidRPr="0067036F">
            <w:rPr>
              <w:lang w:val="de-DE"/>
            </w:rPr>
            <w:t>2</w:t>
          </w:r>
          <w:r w:rsidR="0067036F" w:rsidRPr="0067036F">
            <w:rPr>
              <w:lang w:val="de-DE"/>
            </w:rPr>
            <w:t>1</w:t>
          </w:r>
          <w:r w:rsidR="00D04E52">
            <w:rPr>
              <w:lang w:val="de-DE"/>
            </w:rPr>
            <w:t>_TP_WEB_DEV</w:t>
          </w:r>
          <w:r w:rsidRPr="0067036F">
            <w:rPr>
              <w:lang w:val="de-DE"/>
            </w:rPr>
            <w:t>_ Finale</w:t>
          </w:r>
          <w:r w:rsidR="0067036F" w:rsidRPr="0067036F">
            <w:rPr>
              <w:lang w:val="de-DE"/>
            </w:rPr>
            <w:t xml:space="preserve"> </w:t>
          </w:r>
          <w:proofErr w:type="spellStart"/>
          <w:r w:rsidR="0067036F" w:rsidRPr="0067036F">
            <w:rPr>
              <w:lang w:val="de-DE"/>
            </w:rPr>
            <w:t>Startech’</w:t>
          </w:r>
          <w:r w:rsidR="0067036F">
            <w:rPr>
              <w:lang w:val="de-DE"/>
            </w:rPr>
            <w:t>s</w:t>
          </w:r>
          <w:proofErr w:type="spellEnd"/>
          <w:r w:rsidR="0067036F">
            <w:rPr>
              <w:lang w:val="de-DE"/>
            </w:rPr>
            <w:t xml:space="preserve"> Days</w:t>
          </w:r>
        </w:p>
      </w:tc>
      <w:tc>
        <w:tcPr>
          <w:tcW w:w="1492" w:type="dxa"/>
          <w:tcBorders>
            <w:top w:val="single" w:sz="48" w:space="0" w:color="E40134"/>
          </w:tcBorders>
          <w:vAlign w:val="center"/>
          <w:hideMark/>
        </w:tcPr>
        <w:p w14:paraId="415D9AE3" w14:textId="77777777" w:rsidR="00300343" w:rsidRPr="00893901" w:rsidRDefault="00300343" w:rsidP="00300343">
          <w:pPr>
            <w:pStyle w:val="Pieddepage"/>
            <w:jc w:val="center"/>
          </w:pPr>
          <w:r w:rsidRPr="00893901">
            <w:t xml:space="preserve">Version: </w:t>
          </w:r>
          <w:r w:rsidR="006E6918">
            <w:t>1</w:t>
          </w:r>
          <w:r w:rsidR="008827AA">
            <w:t>.</w:t>
          </w:r>
          <w:r w:rsidR="00B74F2D">
            <w:t>0</w:t>
          </w:r>
        </w:p>
        <w:p w14:paraId="3F0BC7FD" w14:textId="77777777" w:rsidR="00300343" w:rsidRPr="00893901" w:rsidRDefault="008827AA" w:rsidP="00B74F2D">
          <w:pPr>
            <w:pStyle w:val="Pieddepage"/>
            <w:jc w:val="center"/>
          </w:pPr>
          <w:r>
            <w:t xml:space="preserve">Date: </w:t>
          </w:r>
        </w:p>
      </w:tc>
      <w:tc>
        <w:tcPr>
          <w:tcW w:w="4074" w:type="dxa"/>
          <w:tcBorders>
            <w:top w:val="single" w:sz="48" w:space="0" w:color="E40134"/>
          </w:tcBorders>
          <w:vAlign w:val="center"/>
          <w:hideMark/>
        </w:tcPr>
        <w:p w14:paraId="4204005D" w14:textId="26223490" w:rsidR="00300343" w:rsidRPr="00893901" w:rsidRDefault="00300343" w:rsidP="00300343">
          <w:pPr>
            <w:pStyle w:val="Pieddepage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407455">
            <w:rPr>
              <w:noProof/>
            </w:rPr>
            <w:t>8</w:t>
          </w:r>
          <w:r w:rsidRPr="00893901">
            <w:fldChar w:fldCharType="end"/>
          </w:r>
          <w:r w:rsidRPr="00893901">
            <w:t xml:space="preserve"> of </w:t>
          </w:r>
          <w:r w:rsidR="0087692A">
            <w:rPr>
              <w:noProof/>
            </w:rPr>
            <w:fldChar w:fldCharType="begin"/>
          </w:r>
          <w:r w:rsidR="0087692A">
            <w:rPr>
              <w:noProof/>
            </w:rPr>
            <w:instrText xml:space="preserve"> NUMPAGES   \* MERGEFORMAT </w:instrText>
          </w:r>
          <w:r w:rsidR="0087692A">
            <w:rPr>
              <w:noProof/>
            </w:rPr>
            <w:fldChar w:fldCharType="separate"/>
          </w:r>
          <w:r w:rsidR="00407455">
            <w:rPr>
              <w:noProof/>
            </w:rPr>
            <w:t>8</w:t>
          </w:r>
          <w:r w:rsidR="0087692A">
            <w:rPr>
              <w:noProof/>
            </w:rPr>
            <w:fldChar w:fldCharType="end"/>
          </w:r>
        </w:p>
      </w:tc>
    </w:tr>
  </w:tbl>
  <w:p w14:paraId="3658769E" w14:textId="77777777" w:rsidR="00300343" w:rsidRDefault="00300343" w:rsidP="0030034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73B36" w14:textId="17275805" w:rsidR="005433EB" w:rsidRPr="0067036F" w:rsidRDefault="00796CC5" w:rsidP="00F729AF">
    <w:pPr>
      <w:pStyle w:val="Pieddepage"/>
      <w:rPr>
        <w:sz w:val="16"/>
        <w:szCs w:val="16"/>
        <w:lang w:val="de-DE"/>
      </w:rPr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5C4ECF" wp14:editId="6A4824A0">
              <wp:simplePos x="0" y="0"/>
              <wp:positionH relativeFrom="column">
                <wp:posOffset>2494230</wp:posOffset>
              </wp:positionH>
              <wp:positionV relativeFrom="paragraph">
                <wp:posOffset>-3995725</wp:posOffset>
              </wp:positionV>
              <wp:extent cx="4564380" cy="4608195"/>
              <wp:effectExtent l="0" t="0" r="7620" b="190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64380" cy="4608195"/>
                      </a:xfrm>
                      <a:custGeom>
                        <a:avLst/>
                        <a:gdLst>
                          <a:gd name="connsiteX0" fmla="*/ 0 w 4564380"/>
                          <a:gd name="connsiteY0" fmla="*/ 0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0 w 4564380"/>
                          <a:gd name="connsiteY4" fmla="*/ 0 h 4608195"/>
                          <a:gd name="connsiteX0" fmla="*/ 2999232 w 4564380"/>
                          <a:gd name="connsiteY0" fmla="*/ 3350362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99232 w 4564380"/>
                          <a:gd name="connsiteY4" fmla="*/ 3350362 h 4608195"/>
                          <a:gd name="connsiteX0" fmla="*/ 2984602 w 4564380"/>
                          <a:gd name="connsiteY0" fmla="*/ 3240634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84602 w 4564380"/>
                          <a:gd name="connsiteY4" fmla="*/ 3240634 h 46081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64380" h="4608195">
                            <a:moveTo>
                              <a:pt x="2984602" y="3240634"/>
                            </a:moveTo>
                            <a:lnTo>
                              <a:pt x="4564380" y="0"/>
                            </a:lnTo>
                            <a:lnTo>
                              <a:pt x="4564380" y="4608195"/>
                            </a:lnTo>
                            <a:lnTo>
                              <a:pt x="0" y="4608195"/>
                            </a:lnTo>
                            <a:lnTo>
                              <a:pt x="2984602" y="3240634"/>
                            </a:lnTo>
                            <a:close/>
                          </a:path>
                        </a:pathLst>
                      </a:custGeom>
                      <a:solidFill>
                        <a:srgbClr val="E401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292BFE" id="Rectangle 3" o:spid="_x0000_s1026" style="position:absolute;margin-left:196.4pt;margin-top:-314.6pt;width:359.4pt;height:36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64380,460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" path="m2984602,3240634l4564380,r,4608195l,4608195,2984602,3240634xe" fillcolor="#e40134" stroked="f" strokeweight="1pt">
              <v:stroke joinstyle="miter"/>
              <v:path arrowok="t" o:connecttype="custom" o:connectlocs="2984602,3240634;4564380,0;4564380,4608195;0,4608195;2984602,3240634" o:connectangles="0,0,0,0,0"/>
            </v:shape>
          </w:pict>
        </mc:Fallback>
      </mc:AlternateContent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9264" behindDoc="1" locked="0" layoutInCell="1" allowOverlap="1" wp14:anchorId="6CB20EA0" wp14:editId="05E7FDAD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38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5433EB" w:rsidRPr="0067036F">
      <w:rPr>
        <w:sz w:val="16"/>
        <w:szCs w:val="16"/>
        <w:lang w:val="de-DE"/>
      </w:rPr>
      <w:t>Startech’s</w:t>
    </w:r>
    <w:proofErr w:type="spellEnd"/>
    <w:r w:rsidR="005433EB" w:rsidRPr="0067036F">
      <w:rPr>
        <w:sz w:val="16"/>
        <w:szCs w:val="16"/>
        <w:lang w:val="de-DE"/>
      </w:rPr>
      <w:t xml:space="preserve"> </w:t>
    </w:r>
    <w:r w:rsidR="00630EB3" w:rsidRPr="0067036F">
      <w:rPr>
        <w:sz w:val="16"/>
        <w:szCs w:val="16"/>
        <w:lang w:val="de-DE"/>
      </w:rPr>
      <w:t>20</w:t>
    </w:r>
    <w:r w:rsidR="001D2A2B" w:rsidRPr="0067036F">
      <w:rPr>
        <w:sz w:val="16"/>
        <w:szCs w:val="16"/>
        <w:lang w:val="de-DE"/>
      </w:rPr>
      <w:t>2</w:t>
    </w:r>
    <w:r w:rsidR="008D244F">
      <w:rPr>
        <w:sz w:val="16"/>
        <w:szCs w:val="16"/>
        <w:lang w:val="de-DE"/>
      </w:rPr>
      <w:t>2</w:t>
    </w:r>
    <w:r w:rsidR="00630EB3" w:rsidRPr="0067036F">
      <w:rPr>
        <w:sz w:val="16"/>
        <w:szCs w:val="16"/>
        <w:lang w:val="de-DE"/>
      </w:rPr>
      <w:t>_TP</w:t>
    </w:r>
    <w:r w:rsidR="00D04E52">
      <w:rPr>
        <w:sz w:val="16"/>
        <w:szCs w:val="16"/>
        <w:lang w:val="de-DE"/>
      </w:rPr>
      <w:t>_WEB_DEV</w:t>
    </w:r>
    <w:r w:rsidR="005433EB" w:rsidRPr="0067036F">
      <w:rPr>
        <w:sz w:val="16"/>
        <w:szCs w:val="16"/>
        <w:lang w:val="de-DE"/>
      </w:rPr>
      <w:t xml:space="preserve">_ </w:t>
    </w:r>
    <w:proofErr w:type="spellStart"/>
    <w:r w:rsidR="0067036F" w:rsidRPr="0067036F">
      <w:rPr>
        <w:sz w:val="16"/>
        <w:szCs w:val="16"/>
        <w:lang w:val="de-DE"/>
      </w:rPr>
      <w:t>Startech’s</w:t>
    </w:r>
    <w:proofErr w:type="spellEnd"/>
    <w:r w:rsidR="0067036F" w:rsidRPr="0067036F">
      <w:rPr>
        <w:sz w:val="16"/>
        <w:szCs w:val="16"/>
        <w:lang w:val="de-DE"/>
      </w:rPr>
      <w:t xml:space="preserve"> Da</w:t>
    </w:r>
    <w:r w:rsidR="0067036F">
      <w:rPr>
        <w:sz w:val="16"/>
        <w:szCs w:val="16"/>
        <w:lang w:val="de-DE"/>
      </w:rPr>
      <w:t>ys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9B9CC" w14:textId="77777777" w:rsidR="006E26EF" w:rsidRDefault="006E2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474F0" w14:textId="77777777" w:rsidR="00E962A7" w:rsidRDefault="00E962A7">
      <w:r>
        <w:separator/>
      </w:r>
    </w:p>
  </w:footnote>
  <w:footnote w:type="continuationSeparator" w:id="0">
    <w:p w14:paraId="1C5C60F5" w14:textId="77777777" w:rsidR="00E962A7" w:rsidRDefault="00E962A7" w:rsidP="00313492">
      <w:r>
        <w:continuationSeparator/>
      </w:r>
    </w:p>
    <w:p w14:paraId="1F00598B" w14:textId="77777777" w:rsidR="00E962A7" w:rsidRDefault="00E962A7" w:rsidP="00313492"/>
    <w:p w14:paraId="6B77E85C" w14:textId="77777777" w:rsidR="00E962A7" w:rsidRDefault="00E962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F0464" w14:textId="77777777" w:rsidR="00D04E52" w:rsidRDefault="00D04E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58818" w14:textId="77777777" w:rsidR="006E26EF" w:rsidRDefault="006E26EF" w:rsidP="00313492">
    <w:pPr>
      <w:pStyle w:val="En-tte"/>
    </w:pPr>
    <w:r w:rsidRPr="00A77E62">
      <w:rPr>
        <w:noProof/>
        <w:lang w:val="fr-BE" w:eastAsia="fr-BE"/>
      </w:rPr>
      <w:drawing>
        <wp:anchor distT="0" distB="0" distL="114300" distR="114300" simplePos="0" relativeHeight="251655168" behindDoc="0" locked="0" layoutInCell="1" allowOverlap="1" wp14:anchorId="24F2CA9C" wp14:editId="115381FD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3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fr-BE" w:eastAsia="fr-BE"/>
      </w:rPr>
      <w:drawing>
        <wp:anchor distT="0" distB="0" distL="114300" distR="114300" simplePos="0" relativeHeight="251657216" behindDoc="1" locked="0" layoutInCell="1" allowOverlap="1" wp14:anchorId="4BAE8D0B" wp14:editId="0265B970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3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21299" w14:textId="77777777" w:rsidR="006E26EF" w:rsidRDefault="00460D12" w:rsidP="00313492">
    <w:pPr>
      <w:pStyle w:val="En-tte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1387BA62" wp14:editId="5905FA06">
          <wp:extent cx="866790" cy="895350"/>
          <wp:effectExtent l="0" t="0" r="9525" b="0"/>
          <wp:docPr id="37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4054" cy="902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6CC5"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5555A067" wp14:editId="50F782A8">
              <wp:simplePos x="0" y="0"/>
              <wp:positionH relativeFrom="column">
                <wp:posOffset>-946785</wp:posOffset>
              </wp:positionH>
              <wp:positionV relativeFrom="paragraph">
                <wp:posOffset>-360045</wp:posOffset>
              </wp:positionV>
              <wp:extent cx="7878445" cy="10928985"/>
              <wp:effectExtent l="0" t="0" r="8255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8445" cy="10928985"/>
                      </a:xfrm>
                      <a:custGeom>
                        <a:avLst/>
                        <a:gdLst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0 w 7505700"/>
                          <a:gd name="connsiteY3" fmla="*/ 10658475 h 10658475"/>
                          <a:gd name="connsiteX4" fmla="*/ 0 w 7505700"/>
                          <a:gd name="connsiteY4" fmla="*/ 0 h 10658475"/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5781675 w 7505700"/>
                          <a:gd name="connsiteY3" fmla="*/ 8115300 h 10658475"/>
                          <a:gd name="connsiteX4" fmla="*/ 0 w 7505700"/>
                          <a:gd name="connsiteY4" fmla="*/ 0 h 10658475"/>
                          <a:gd name="connsiteX0" fmla="*/ 28575 w 7534275"/>
                          <a:gd name="connsiteY0" fmla="*/ 0 h 10658475"/>
                          <a:gd name="connsiteX1" fmla="*/ 7534275 w 7534275"/>
                          <a:gd name="connsiteY1" fmla="*/ 0 h 10658475"/>
                          <a:gd name="connsiteX2" fmla="*/ 7534275 w 7534275"/>
                          <a:gd name="connsiteY2" fmla="*/ 10658475 h 10658475"/>
                          <a:gd name="connsiteX3" fmla="*/ 0 w 7534275"/>
                          <a:gd name="connsiteY3" fmla="*/ 3181350 h 10658475"/>
                          <a:gd name="connsiteX4" fmla="*/ 28575 w 7534275"/>
                          <a:gd name="connsiteY4" fmla="*/ 0 h 10658475"/>
                          <a:gd name="connsiteX0" fmla="*/ 28575 w 7534275"/>
                          <a:gd name="connsiteY0" fmla="*/ 0 h 10668000"/>
                          <a:gd name="connsiteX1" fmla="*/ 7534275 w 7534275"/>
                          <a:gd name="connsiteY1" fmla="*/ 9525 h 10668000"/>
                          <a:gd name="connsiteX2" fmla="*/ 7534275 w 7534275"/>
                          <a:gd name="connsiteY2" fmla="*/ 10668000 h 10668000"/>
                          <a:gd name="connsiteX3" fmla="*/ 0 w 7534275"/>
                          <a:gd name="connsiteY3" fmla="*/ 3190875 h 10668000"/>
                          <a:gd name="connsiteX4" fmla="*/ 28575 w 7534275"/>
                          <a:gd name="connsiteY4" fmla="*/ 0 h 10668000"/>
                          <a:gd name="connsiteX0" fmla="*/ 28575 w 7548905"/>
                          <a:gd name="connsiteY0" fmla="*/ 0 h 10682631"/>
                          <a:gd name="connsiteX1" fmla="*/ 7534275 w 7548905"/>
                          <a:gd name="connsiteY1" fmla="*/ 9525 h 10682631"/>
                          <a:gd name="connsiteX2" fmla="*/ 7548905 w 7548905"/>
                          <a:gd name="connsiteY2" fmla="*/ 10682631 h 10682631"/>
                          <a:gd name="connsiteX3" fmla="*/ 0 w 7548905"/>
                          <a:gd name="connsiteY3" fmla="*/ 3190875 h 10682631"/>
                          <a:gd name="connsiteX4" fmla="*/ 28575 w 7548905"/>
                          <a:gd name="connsiteY4" fmla="*/ 0 h 10682631"/>
                          <a:gd name="connsiteX0" fmla="*/ 167563 w 7687893"/>
                          <a:gd name="connsiteY0" fmla="*/ 0 h 10682631"/>
                          <a:gd name="connsiteX1" fmla="*/ 7673263 w 7687893"/>
                          <a:gd name="connsiteY1" fmla="*/ 9525 h 10682631"/>
                          <a:gd name="connsiteX2" fmla="*/ 7687893 w 7687893"/>
                          <a:gd name="connsiteY2" fmla="*/ 10682631 h 10682631"/>
                          <a:gd name="connsiteX3" fmla="*/ 0 w 7687893"/>
                          <a:gd name="connsiteY3" fmla="*/ 3081146 h 10682631"/>
                          <a:gd name="connsiteX4" fmla="*/ 167563 w 7687893"/>
                          <a:gd name="connsiteY4" fmla="*/ 0 h 10682631"/>
                          <a:gd name="connsiteX0" fmla="*/ 167563 w 7775682"/>
                          <a:gd name="connsiteY0" fmla="*/ 0 h 10843566"/>
                          <a:gd name="connsiteX1" fmla="*/ 7673263 w 7775682"/>
                          <a:gd name="connsiteY1" fmla="*/ 9525 h 10843566"/>
                          <a:gd name="connsiteX2" fmla="*/ 7775682 w 7775682"/>
                          <a:gd name="connsiteY2" fmla="*/ 10843566 h 10843566"/>
                          <a:gd name="connsiteX3" fmla="*/ 0 w 7775682"/>
                          <a:gd name="connsiteY3" fmla="*/ 3081146 h 10843566"/>
                          <a:gd name="connsiteX4" fmla="*/ 167563 w 7775682"/>
                          <a:gd name="connsiteY4" fmla="*/ 0 h 10843566"/>
                          <a:gd name="connsiteX0" fmla="*/ 0 w 7820263"/>
                          <a:gd name="connsiteY0" fmla="*/ 0 h 10836251"/>
                          <a:gd name="connsiteX1" fmla="*/ 7717844 w 7820263"/>
                          <a:gd name="connsiteY1" fmla="*/ 2210 h 10836251"/>
                          <a:gd name="connsiteX2" fmla="*/ 7820263 w 7820263"/>
                          <a:gd name="connsiteY2" fmla="*/ 10836251 h 10836251"/>
                          <a:gd name="connsiteX3" fmla="*/ 44581 w 7820263"/>
                          <a:gd name="connsiteY3" fmla="*/ 3073831 h 10836251"/>
                          <a:gd name="connsiteX4" fmla="*/ 0 w 7820263"/>
                          <a:gd name="connsiteY4" fmla="*/ 0 h 10836251"/>
                          <a:gd name="connsiteX0" fmla="*/ 0 w 7820263"/>
                          <a:gd name="connsiteY0" fmla="*/ 92893 h 10929144"/>
                          <a:gd name="connsiteX1" fmla="*/ 7769051 w 7820263"/>
                          <a:gd name="connsiteY1" fmla="*/ 0 h 10929144"/>
                          <a:gd name="connsiteX2" fmla="*/ 7820263 w 7820263"/>
                          <a:gd name="connsiteY2" fmla="*/ 10929144 h 10929144"/>
                          <a:gd name="connsiteX3" fmla="*/ 44581 w 7820263"/>
                          <a:gd name="connsiteY3" fmla="*/ 3166724 h 10929144"/>
                          <a:gd name="connsiteX4" fmla="*/ 0 w 7820263"/>
                          <a:gd name="connsiteY4" fmla="*/ 92893 h 10929144"/>
                          <a:gd name="connsiteX0" fmla="*/ 0 w 7820263"/>
                          <a:gd name="connsiteY0" fmla="*/ 92893 h 10929144"/>
                          <a:gd name="connsiteX1" fmla="*/ 146308 w 7820263"/>
                          <a:gd name="connsiteY1" fmla="*/ 7315 h 10929144"/>
                          <a:gd name="connsiteX2" fmla="*/ 7769051 w 7820263"/>
                          <a:gd name="connsiteY2" fmla="*/ 0 h 10929144"/>
                          <a:gd name="connsiteX3" fmla="*/ 7820263 w 7820263"/>
                          <a:gd name="connsiteY3" fmla="*/ 10929144 h 10929144"/>
                          <a:gd name="connsiteX4" fmla="*/ 44581 w 7820263"/>
                          <a:gd name="connsiteY4" fmla="*/ 3166724 h 10929144"/>
                          <a:gd name="connsiteX5" fmla="*/ 0 w 7820263"/>
                          <a:gd name="connsiteY5" fmla="*/ 92893 h 10929144"/>
                          <a:gd name="connsiteX0" fmla="*/ 58523 w 7878786"/>
                          <a:gd name="connsiteY0" fmla="*/ 92893 h 10929144"/>
                          <a:gd name="connsiteX1" fmla="*/ 204831 w 7878786"/>
                          <a:gd name="connsiteY1" fmla="*/ 7315 h 10929144"/>
                          <a:gd name="connsiteX2" fmla="*/ 7827574 w 7878786"/>
                          <a:gd name="connsiteY2" fmla="*/ 0 h 10929144"/>
                          <a:gd name="connsiteX3" fmla="*/ 7878786 w 7878786"/>
                          <a:gd name="connsiteY3" fmla="*/ 10929144 h 10929144"/>
                          <a:gd name="connsiteX4" fmla="*/ 0 w 7878786"/>
                          <a:gd name="connsiteY4" fmla="*/ 3079744 h 10929144"/>
                          <a:gd name="connsiteX5" fmla="*/ 103104 w 7878786"/>
                          <a:gd name="connsiteY5" fmla="*/ 3166724 h 10929144"/>
                          <a:gd name="connsiteX6" fmla="*/ 58523 w 7878786"/>
                          <a:gd name="connsiteY6" fmla="*/ 92893 h 109291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78786" h="10929144">
                            <a:moveTo>
                              <a:pt x="58523" y="92893"/>
                            </a:moveTo>
                            <a:cubicBezTo>
                              <a:pt x="112170" y="93628"/>
                              <a:pt x="151184" y="6580"/>
                              <a:pt x="204831" y="7315"/>
                            </a:cubicBezTo>
                            <a:lnTo>
                              <a:pt x="7827574" y="0"/>
                            </a:lnTo>
                            <a:cubicBezTo>
                              <a:pt x="7832451" y="3557702"/>
                              <a:pt x="7873909" y="7371442"/>
                              <a:pt x="7878786" y="10929144"/>
                            </a:cubicBezTo>
                            <a:lnTo>
                              <a:pt x="0" y="3079744"/>
                            </a:lnTo>
                            <a:lnTo>
                              <a:pt x="103104" y="3166724"/>
                            </a:lnTo>
                            <a:lnTo>
                              <a:pt x="58523" y="92893"/>
                            </a:lnTo>
                            <a:close/>
                          </a:path>
                        </a:pathLst>
                      </a:custGeom>
                      <a:solidFill>
                        <a:srgbClr val="009E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135DCE" w14:textId="77777777" w:rsidR="00796CC5" w:rsidRDefault="00796CC5" w:rsidP="00796CC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55A067" id="Rectangle 2" o:spid="_x0000_s1026" style="position:absolute;margin-left:-74.55pt;margin-top:-28.35pt;width:620.35pt;height:860.5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78786,10929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" adj="-11796480,,5400" path="m58523,92893c112170,93628,151184,6580,204831,7315l7827574,v4877,3557702,46335,7371442,51212,10929144l,3079744r103104,86980l58523,92893xe" fillcolor="#009ee3" stroked="f" strokeweight="1pt">
              <v:stroke joinstyle="miter"/>
              <v:formulas/>
              <v:path arrowok="t" o:connecttype="custom" o:connectlocs="58520,92892;204822,7315;7827235,0;7878445,10928985;0,3079699;103100,3166678;58520,92892" o:connectangles="0,0,0,0,0,0,0" textboxrect="0,0,7878786,10929144"/>
              <v:textbox>
                <w:txbxContent>
                  <w:p w14:paraId="50135DCE" w14:textId="77777777" w:rsidR="00796CC5" w:rsidRDefault="00796CC5" w:rsidP="00796CC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FC1EF" w14:textId="77777777" w:rsidR="006E26EF" w:rsidRDefault="00460D12" w:rsidP="00313492">
    <w:pPr>
      <w:pStyle w:val="En-tte"/>
    </w:pPr>
    <w:r>
      <w:t xml:space="preserve">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2FFB788A" wp14:editId="5D4C23CB">
          <wp:extent cx="783799" cy="809625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134" cy="82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6192" behindDoc="1" locked="0" layoutInCell="1" allowOverlap="1" wp14:anchorId="4D05FE88" wp14:editId="7A0294CC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M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M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2DD92A34"/>
    <w:multiLevelType w:val="hybridMultilevel"/>
    <w:tmpl w:val="B4AEE840"/>
    <w:lvl w:ilvl="0" w:tplc="D4F077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96892"/>
    <w:multiLevelType w:val="hybridMultilevel"/>
    <w:tmpl w:val="11E8534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356EB"/>
    <w:multiLevelType w:val="hybridMultilevel"/>
    <w:tmpl w:val="84C4F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F65A8"/>
    <w:multiLevelType w:val="hybridMultilevel"/>
    <w:tmpl w:val="DA4667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C3E93"/>
    <w:multiLevelType w:val="hybridMultilevel"/>
    <w:tmpl w:val="ABDEE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B3904D7"/>
    <w:multiLevelType w:val="hybridMultilevel"/>
    <w:tmpl w:val="2D92ADAE"/>
    <w:lvl w:ilvl="0" w:tplc="D4F077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1"/>
  </w:num>
  <w:num w:numId="13">
    <w:abstractNumId w:val="17"/>
  </w:num>
  <w:num w:numId="14">
    <w:abstractNumId w:val="11"/>
    <w:lvlOverride w:ilvl="0">
      <w:startOverride w:val="1"/>
    </w:lvlOverride>
  </w:num>
  <w:num w:numId="15">
    <w:abstractNumId w:val="14"/>
  </w:num>
  <w:num w:numId="16">
    <w:abstractNumId w:val="12"/>
  </w:num>
  <w:num w:numId="17">
    <w:abstractNumId w:val="10"/>
  </w:num>
  <w:num w:numId="18">
    <w:abstractNumId w:val="22"/>
  </w:num>
  <w:num w:numId="19">
    <w:abstractNumId w:val="13"/>
  </w:num>
  <w:num w:numId="20">
    <w:abstractNumId w:val="19"/>
  </w:num>
  <w:num w:numId="21">
    <w:abstractNumId w:val="21"/>
  </w:num>
  <w:num w:numId="22">
    <w:abstractNumId w:val="16"/>
  </w:num>
  <w:num w:numId="23">
    <w:abstractNumId w:val="20"/>
  </w:num>
  <w:num w:numId="24">
    <w:abstractNumId w:val="2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014C"/>
    <w:rsid w:val="00017C04"/>
    <w:rsid w:val="0003526B"/>
    <w:rsid w:val="0004705C"/>
    <w:rsid w:val="00050DCE"/>
    <w:rsid w:val="00052F6D"/>
    <w:rsid w:val="0005511B"/>
    <w:rsid w:val="0005763F"/>
    <w:rsid w:val="00066641"/>
    <w:rsid w:val="000B2683"/>
    <w:rsid w:val="000B5265"/>
    <w:rsid w:val="000E219D"/>
    <w:rsid w:val="000F4A5C"/>
    <w:rsid w:val="001172EF"/>
    <w:rsid w:val="0012553C"/>
    <w:rsid w:val="00134547"/>
    <w:rsid w:val="001477CB"/>
    <w:rsid w:val="00157228"/>
    <w:rsid w:val="0016612D"/>
    <w:rsid w:val="00170A42"/>
    <w:rsid w:val="00191346"/>
    <w:rsid w:val="00191E5F"/>
    <w:rsid w:val="00192D2B"/>
    <w:rsid w:val="001A554B"/>
    <w:rsid w:val="001C2B30"/>
    <w:rsid w:val="001C5F88"/>
    <w:rsid w:val="001D2A2B"/>
    <w:rsid w:val="001E1757"/>
    <w:rsid w:val="001E4FDC"/>
    <w:rsid w:val="001E5A60"/>
    <w:rsid w:val="001F1CB3"/>
    <w:rsid w:val="00206F4D"/>
    <w:rsid w:val="00210EF3"/>
    <w:rsid w:val="00264847"/>
    <w:rsid w:val="0028291C"/>
    <w:rsid w:val="002B1320"/>
    <w:rsid w:val="002B1432"/>
    <w:rsid w:val="002D2E0E"/>
    <w:rsid w:val="002D40D7"/>
    <w:rsid w:val="00300343"/>
    <w:rsid w:val="00300C65"/>
    <w:rsid w:val="003133A3"/>
    <w:rsid w:val="00313492"/>
    <w:rsid w:val="003147E8"/>
    <w:rsid w:val="003157E1"/>
    <w:rsid w:val="0032135D"/>
    <w:rsid w:val="00336548"/>
    <w:rsid w:val="00363918"/>
    <w:rsid w:val="00366A2E"/>
    <w:rsid w:val="0038099A"/>
    <w:rsid w:val="003860B2"/>
    <w:rsid w:val="003A3137"/>
    <w:rsid w:val="003F39F8"/>
    <w:rsid w:val="003F4CD7"/>
    <w:rsid w:val="00407455"/>
    <w:rsid w:val="00413188"/>
    <w:rsid w:val="004471C6"/>
    <w:rsid w:val="004605D7"/>
    <w:rsid w:val="00460D12"/>
    <w:rsid w:val="00462CB3"/>
    <w:rsid w:val="00477CE2"/>
    <w:rsid w:val="004B6102"/>
    <w:rsid w:val="004B6219"/>
    <w:rsid w:val="004C77A7"/>
    <w:rsid w:val="004D3337"/>
    <w:rsid w:val="005119D7"/>
    <w:rsid w:val="005172C9"/>
    <w:rsid w:val="0051761D"/>
    <w:rsid w:val="00526240"/>
    <w:rsid w:val="005433EB"/>
    <w:rsid w:val="005508C9"/>
    <w:rsid w:val="005569E2"/>
    <w:rsid w:val="00587F97"/>
    <w:rsid w:val="005B3A68"/>
    <w:rsid w:val="005C1F3D"/>
    <w:rsid w:val="005F01CC"/>
    <w:rsid w:val="005F3266"/>
    <w:rsid w:val="005F5885"/>
    <w:rsid w:val="006023B5"/>
    <w:rsid w:val="00630EB3"/>
    <w:rsid w:val="0067036F"/>
    <w:rsid w:val="00673AA4"/>
    <w:rsid w:val="006742B4"/>
    <w:rsid w:val="0068739B"/>
    <w:rsid w:val="00692D20"/>
    <w:rsid w:val="006E26EF"/>
    <w:rsid w:val="006E6918"/>
    <w:rsid w:val="0070322C"/>
    <w:rsid w:val="00796CC5"/>
    <w:rsid w:val="007A4C1D"/>
    <w:rsid w:val="007C4741"/>
    <w:rsid w:val="007C4BB2"/>
    <w:rsid w:val="007E236F"/>
    <w:rsid w:val="007F212B"/>
    <w:rsid w:val="008362E2"/>
    <w:rsid w:val="00837431"/>
    <w:rsid w:val="008429C5"/>
    <w:rsid w:val="0087692A"/>
    <w:rsid w:val="008827AA"/>
    <w:rsid w:val="00887D98"/>
    <w:rsid w:val="008A3942"/>
    <w:rsid w:val="008B3BFB"/>
    <w:rsid w:val="008D0279"/>
    <w:rsid w:val="008D244F"/>
    <w:rsid w:val="008F5CF8"/>
    <w:rsid w:val="0092112F"/>
    <w:rsid w:val="00951146"/>
    <w:rsid w:val="00963CF2"/>
    <w:rsid w:val="00971763"/>
    <w:rsid w:val="0098297B"/>
    <w:rsid w:val="00987A9F"/>
    <w:rsid w:val="009A0E83"/>
    <w:rsid w:val="00A14619"/>
    <w:rsid w:val="00A25D73"/>
    <w:rsid w:val="00A77E62"/>
    <w:rsid w:val="00A87D63"/>
    <w:rsid w:val="00A9224B"/>
    <w:rsid w:val="00A96AFC"/>
    <w:rsid w:val="00AE4A5B"/>
    <w:rsid w:val="00B019EC"/>
    <w:rsid w:val="00B11358"/>
    <w:rsid w:val="00B40AE0"/>
    <w:rsid w:val="00B4527A"/>
    <w:rsid w:val="00B74F2D"/>
    <w:rsid w:val="00BB25F6"/>
    <w:rsid w:val="00BD124E"/>
    <w:rsid w:val="00BD6302"/>
    <w:rsid w:val="00BE3BAD"/>
    <w:rsid w:val="00BE57EF"/>
    <w:rsid w:val="00C47C3D"/>
    <w:rsid w:val="00C71643"/>
    <w:rsid w:val="00C77D08"/>
    <w:rsid w:val="00CD3200"/>
    <w:rsid w:val="00CD605B"/>
    <w:rsid w:val="00CE2C7C"/>
    <w:rsid w:val="00D04318"/>
    <w:rsid w:val="00D04BE0"/>
    <w:rsid w:val="00D04E52"/>
    <w:rsid w:val="00D22F0A"/>
    <w:rsid w:val="00D333DE"/>
    <w:rsid w:val="00D54E8E"/>
    <w:rsid w:val="00DA3F51"/>
    <w:rsid w:val="00DA68E9"/>
    <w:rsid w:val="00DB2AB8"/>
    <w:rsid w:val="00DC0ACF"/>
    <w:rsid w:val="00DC13BE"/>
    <w:rsid w:val="00DE0020"/>
    <w:rsid w:val="00DE4BF1"/>
    <w:rsid w:val="00DF25B9"/>
    <w:rsid w:val="00E24DF3"/>
    <w:rsid w:val="00E355A4"/>
    <w:rsid w:val="00E471FC"/>
    <w:rsid w:val="00E6483A"/>
    <w:rsid w:val="00E92205"/>
    <w:rsid w:val="00E962A7"/>
    <w:rsid w:val="00EB6883"/>
    <w:rsid w:val="00ED49D4"/>
    <w:rsid w:val="00EF6E85"/>
    <w:rsid w:val="00F0109D"/>
    <w:rsid w:val="00F4251E"/>
    <w:rsid w:val="00F70023"/>
    <w:rsid w:val="00F729AF"/>
    <w:rsid w:val="00FA0688"/>
    <w:rsid w:val="00FB38B1"/>
    <w:rsid w:val="00FB7A72"/>
    <w:rsid w:val="00FC010B"/>
    <w:rsid w:val="00FE2367"/>
    <w:rsid w:val="00FF4AFF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F8671D"/>
  <w15:docId w15:val="{E4D3AE42-885B-410E-AED4-E04F0A35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883"/>
    <w:pPr>
      <w:spacing w:after="8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BE57E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BE57EF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rsid w:val="003133A3"/>
    <w:rPr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1Car">
    <w:name w:val="Titre 1 Car"/>
    <w:basedOn w:val="Policepardfaut"/>
    <w:link w:val="Titre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E62"/>
  </w:style>
  <w:style w:type="paragraph" w:styleId="Pieddepage">
    <w:name w:val="footer"/>
    <w:basedOn w:val="Normal"/>
    <w:link w:val="PieddepageC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rsid w:val="00300343"/>
    <w:rPr>
      <w:rFonts w:ascii="Frutiger LT Com 45 Light" w:hAnsi="Frutiger LT Com 45 Light"/>
      <w:sz w:val="14"/>
    </w:rPr>
  </w:style>
  <w:style w:type="paragraph" w:styleId="Sous-titre">
    <w:name w:val="Subtitle"/>
    <w:basedOn w:val="Normal"/>
    <w:next w:val="Normal"/>
    <w:link w:val="Sous-titreC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itre2Car">
    <w:name w:val="Titre 2 Car"/>
    <w:basedOn w:val="Policepardfaut"/>
    <w:link w:val="Titre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M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itre4Car">
    <w:name w:val="Titre 4 Car"/>
    <w:basedOn w:val="Policepardfaut"/>
    <w:link w:val="Titre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paragraph" w:customStyle="1" w:styleId="Ennonc">
    <w:name w:val="Ennoncé"/>
    <w:basedOn w:val="Normal"/>
    <w:rsid w:val="005B3A68"/>
    <w:pPr>
      <w:suppressAutoHyphens/>
      <w:spacing w:after="0" w:line="276" w:lineRule="auto"/>
      <w:textAlignment w:val="center"/>
    </w:pPr>
    <w:rPr>
      <w:rFonts w:ascii="MyriadPro-Regular" w:eastAsia="Arial Unicode MS" w:hAnsi="MyriadPro-Regular" w:cs="Calibri"/>
      <w:color w:val="00000A"/>
      <w:sz w:val="28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322C"/>
    <w:rPr>
      <w:rFonts w:ascii="Courier New" w:eastAsia="Times New Roman" w:hAnsi="Courier New" w:cs="Courier New"/>
      <w:sz w:val="20"/>
      <w:szCs w:val="20"/>
      <w:lang w:val="fr-BE" w:eastAsia="fr-BE"/>
    </w:rPr>
  </w:style>
  <w:style w:type="character" w:styleId="CodeHTML">
    <w:name w:val="HTML Code"/>
    <w:basedOn w:val="Policepardfaut"/>
    <w:uiPriority w:val="99"/>
    <w:semiHidden/>
    <w:unhideWhenUsed/>
    <w:rsid w:val="00703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9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3D6E9-AF30-4172-8189-DB1E944C1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298</TotalTime>
  <Pages>8</Pages>
  <Words>1152</Words>
  <Characters>6340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Pierre Charlier</cp:lastModifiedBy>
  <cp:revision>19</cp:revision>
  <cp:lastPrinted>2022-10-27T11:43:00Z</cp:lastPrinted>
  <dcterms:created xsi:type="dcterms:W3CDTF">2022-10-24T11:47:00Z</dcterms:created>
  <dcterms:modified xsi:type="dcterms:W3CDTF">2022-10-27T12:34:00Z</dcterms:modified>
</cp:coreProperties>
</file>