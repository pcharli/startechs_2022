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04CFE" w14:textId="77777777" w:rsidR="006E26EF" w:rsidRPr="008D244F" w:rsidRDefault="001C2B30" w:rsidP="00313492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14:paraId="5856A236" w14:textId="4712A1C6" w:rsidR="00A77E62" w:rsidRDefault="00ED49D4" w:rsidP="00313492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Startech’s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</w:t>
      </w:r>
      <w:r w:rsidR="001D2A2B" w:rsidRPr="008D244F">
        <w:rPr>
          <w:sz w:val="40"/>
          <w:szCs w:val="40"/>
          <w:lang w:val="en-US"/>
        </w:rPr>
        <w:t>2</w:t>
      </w:r>
      <w:r w:rsidR="008D244F">
        <w:rPr>
          <w:sz w:val="40"/>
          <w:szCs w:val="40"/>
          <w:lang w:val="en-US"/>
        </w:rPr>
        <w:t>2</w:t>
      </w:r>
    </w:p>
    <w:p w14:paraId="30D4FA61" w14:textId="69BE60B3" w:rsidR="00DE4BF1" w:rsidRPr="00DE4BF1" w:rsidRDefault="00DE4BF1" w:rsidP="00DE4BF1">
      <w:pPr>
        <w:rPr>
          <w:lang w:val="en-US"/>
        </w:rPr>
      </w:pPr>
      <w:r>
        <w:rPr>
          <w:lang w:val="en-US"/>
        </w:rPr>
        <w:t xml:space="preserve">Jour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Speed Modules</w:t>
      </w:r>
    </w:p>
    <w:p w14:paraId="0E99C7B7" w14:textId="77777777" w:rsidR="008827AA" w:rsidRPr="008D244F" w:rsidRDefault="008827AA" w:rsidP="001C2B30">
      <w:pPr>
        <w:rPr>
          <w:lang w:val="en-US"/>
        </w:rPr>
      </w:pPr>
    </w:p>
    <w:p w14:paraId="3C8F5FA4" w14:textId="77777777" w:rsidR="008827AA" w:rsidRPr="008D244F" w:rsidRDefault="008827AA" w:rsidP="001C2B30">
      <w:pPr>
        <w:rPr>
          <w:lang w:val="en-US"/>
        </w:rPr>
      </w:pPr>
    </w:p>
    <w:p w14:paraId="6354FE34" w14:textId="77777777" w:rsidR="008827AA" w:rsidRPr="008D244F" w:rsidRDefault="008827AA" w:rsidP="001C2B30">
      <w:pPr>
        <w:rPr>
          <w:lang w:val="en-US"/>
        </w:rPr>
      </w:pPr>
    </w:p>
    <w:p w14:paraId="4EA8F2BF" w14:textId="4DD5C4C6" w:rsidR="005433EB" w:rsidRPr="008D244F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en-US"/>
        </w:rPr>
      </w:pPr>
      <w:r w:rsidRPr="008D244F">
        <w:rPr>
          <w:rFonts w:eastAsia="Calibri" w:cs="Times New Roman"/>
          <w:sz w:val="30"/>
          <w:szCs w:val="30"/>
          <w:lang w:val="en-US"/>
        </w:rPr>
        <w:t>Métier :</w:t>
      </w:r>
      <w:r w:rsidR="00076CD5">
        <w:rPr>
          <w:rFonts w:eastAsia="Calibri" w:cs="Times New Roman"/>
          <w:sz w:val="30"/>
          <w:szCs w:val="30"/>
          <w:lang w:val="en-US"/>
        </w:rPr>
        <w:t xml:space="preserve"> </w:t>
      </w:r>
      <w:r w:rsidR="00076CD5">
        <w:rPr>
          <w:rFonts w:eastAsia="Calibri" w:cs="Times New Roman"/>
          <w:sz w:val="30"/>
          <w:szCs w:val="30"/>
          <w:lang w:val="en-US"/>
        </w:rPr>
        <w:t>Web Development</w:t>
      </w:r>
      <w:bookmarkStart w:id="0" w:name="_GoBack"/>
      <w:bookmarkEnd w:id="0"/>
    </w:p>
    <w:p w14:paraId="42756BC5" w14:textId="4736DEE1" w:rsidR="00ED49D4" w:rsidRPr="00172FB3" w:rsidRDefault="005433EB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Epreuve r</w:t>
      </w:r>
      <w:r w:rsidR="00ED49D4" w:rsidRPr="00172FB3">
        <w:rPr>
          <w:rFonts w:eastAsia="Calibri" w:cs="Times New Roman"/>
          <w:sz w:val="30"/>
          <w:szCs w:val="30"/>
          <w:lang w:val="fr-FR"/>
        </w:rPr>
        <w:t>éalisé</w:t>
      </w:r>
      <w:r>
        <w:rPr>
          <w:rFonts w:eastAsia="Calibri" w:cs="Times New Roman"/>
          <w:sz w:val="30"/>
          <w:szCs w:val="30"/>
          <w:lang w:val="fr-FR"/>
        </w:rPr>
        <w:t>e</w:t>
      </w:r>
      <w:r w:rsidR="00ED49D4" w:rsidRPr="00172FB3">
        <w:rPr>
          <w:rFonts w:eastAsia="Calibri" w:cs="Times New Roman"/>
          <w:sz w:val="30"/>
          <w:szCs w:val="30"/>
          <w:lang w:val="fr-FR"/>
        </w:rPr>
        <w:t xml:space="preserve"> par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Pierre Charlier</w:t>
      </w:r>
    </w:p>
    <w:p w14:paraId="2DB42B00" w14:textId="5CD6F289" w:rsidR="005172C9" w:rsidRDefault="005172C9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>
        <w:rPr>
          <w:rFonts w:eastAsia="Calibri" w:cs="Times New Roman"/>
          <w:sz w:val="30"/>
          <w:szCs w:val="30"/>
          <w:lang w:val="fr-FR"/>
        </w:rPr>
        <w:t>Employeur</w:t>
      </w:r>
      <w:r w:rsidR="00ED49D4" w:rsidRPr="00172FB3">
        <w:rPr>
          <w:rFonts w:eastAsia="Calibri" w:cs="Times New Roman"/>
          <w:sz w:val="30"/>
          <w:szCs w:val="30"/>
          <w:lang w:val="fr-FR"/>
        </w:rPr>
        <w:t> :</w:t>
      </w:r>
      <w:r w:rsidR="00D04E52">
        <w:rPr>
          <w:rFonts w:eastAsia="Calibri" w:cs="Times New Roman"/>
          <w:sz w:val="30"/>
          <w:szCs w:val="30"/>
          <w:lang w:val="fr-FR"/>
        </w:rPr>
        <w:t xml:space="preserve">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Forem</w:t>
      </w:r>
      <w:proofErr w:type="spellEnd"/>
      <w:r w:rsidR="00D04E52">
        <w:rPr>
          <w:rFonts w:eastAsia="Calibri" w:cs="Times New Roman"/>
          <w:sz w:val="30"/>
          <w:szCs w:val="30"/>
          <w:lang w:val="fr-FR"/>
        </w:rPr>
        <w:t xml:space="preserve"> - </w:t>
      </w:r>
      <w:proofErr w:type="spellStart"/>
      <w:r w:rsidR="00D04E52">
        <w:rPr>
          <w:rFonts w:eastAsia="Calibri" w:cs="Times New Roman"/>
          <w:sz w:val="30"/>
          <w:szCs w:val="30"/>
          <w:lang w:val="fr-FR"/>
        </w:rPr>
        <w:t>Cepegra</w:t>
      </w:r>
      <w:proofErr w:type="spellEnd"/>
    </w:p>
    <w:p w14:paraId="73E26EF2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  <w:r w:rsidRPr="00172FB3">
        <w:rPr>
          <w:rFonts w:eastAsia="Calibri" w:cs="Times New Roman"/>
          <w:sz w:val="30"/>
          <w:szCs w:val="30"/>
          <w:lang w:val="fr-FR"/>
        </w:rPr>
        <w:t xml:space="preserve"> </w:t>
      </w:r>
    </w:p>
    <w:p w14:paraId="50C732D9" w14:textId="77777777" w:rsidR="00ED49D4" w:rsidRPr="00172FB3" w:rsidRDefault="00ED49D4" w:rsidP="00ED49D4">
      <w:pPr>
        <w:spacing w:after="0" w:line="240" w:lineRule="auto"/>
        <w:jc w:val="both"/>
        <w:rPr>
          <w:rFonts w:eastAsia="Calibri" w:cs="Times New Roman"/>
          <w:sz w:val="30"/>
          <w:szCs w:val="30"/>
          <w:lang w:val="fr-FR"/>
        </w:rPr>
      </w:pPr>
    </w:p>
    <w:p w14:paraId="04F68F45" w14:textId="77777777"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14:paraId="01E2F4C8" w14:textId="77777777" w:rsidR="00336548" w:rsidRPr="001D2A2B" w:rsidRDefault="00336548" w:rsidP="001C2B30">
      <w:pPr>
        <w:rPr>
          <w:lang w:val="fr-BE"/>
        </w:rPr>
      </w:pPr>
    </w:p>
    <w:p w14:paraId="7AD53E4C" w14:textId="77777777" w:rsidR="00336548" w:rsidRPr="001D2A2B" w:rsidRDefault="00336548" w:rsidP="001C2B30">
      <w:pPr>
        <w:rPr>
          <w:lang w:val="fr-BE"/>
        </w:rPr>
      </w:pPr>
    </w:p>
    <w:p w14:paraId="61C3D8CE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316136A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97B242C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2794F7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7D8A6746" w14:textId="77777777" w:rsidR="00336548" w:rsidRPr="001D2A2B" w:rsidRDefault="00336548" w:rsidP="00336548">
      <w:pPr>
        <w:rPr>
          <w:lang w:val="fr-BE"/>
        </w:rPr>
      </w:pPr>
    </w:p>
    <w:p w14:paraId="41A8D454" w14:textId="77777777"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14:paraId="04E66393" w14:textId="77777777"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14:paraId="5FEDAE43" w14:textId="7E4E82B9" w:rsidR="005433EB" w:rsidRDefault="00BB25F6" w:rsidP="00FF769D">
      <w:pPr>
        <w:pStyle w:val="Titre1"/>
        <w:rPr>
          <w:lang w:val="fr-FR"/>
        </w:rPr>
      </w:pPr>
      <w:bookmarkStart w:id="1" w:name="_Toc60882173"/>
      <w:bookmarkStart w:id="2" w:name="_Toc60887859"/>
      <w:r>
        <w:rPr>
          <w:lang w:val="fr-FR"/>
        </w:rPr>
        <w:lastRenderedPageBreak/>
        <w:t>Speed Modules</w:t>
      </w:r>
    </w:p>
    <w:p w14:paraId="460DAE04" w14:textId="4D94D5C8" w:rsidR="00E6483A" w:rsidRPr="002E129C" w:rsidRDefault="005172C9" w:rsidP="005433EB">
      <w:pPr>
        <w:pStyle w:val="Titre2"/>
        <w:rPr>
          <w:lang w:val="fr-FR"/>
        </w:rPr>
      </w:pPr>
      <w:r>
        <w:rPr>
          <w:lang w:val="fr-FR"/>
        </w:rPr>
        <w:t>Descriptif du projet et de</w:t>
      </w:r>
      <w:r w:rsidR="00E6483A" w:rsidRPr="002E129C">
        <w:rPr>
          <w:lang w:val="fr-FR"/>
        </w:rPr>
        <w:t>s taches</w:t>
      </w:r>
      <w:bookmarkEnd w:id="1"/>
      <w:bookmarkEnd w:id="2"/>
      <w:r w:rsidR="00526240">
        <w:rPr>
          <w:lang w:val="fr-FR"/>
        </w:rPr>
        <w:t xml:space="preserve"> à effectuer</w:t>
      </w:r>
    </w:p>
    <w:p w14:paraId="5BE9E0C7" w14:textId="77777777" w:rsidR="00E471FC" w:rsidRPr="002E129C" w:rsidRDefault="00E471FC" w:rsidP="00E6483A">
      <w:pPr>
        <w:spacing w:after="0" w:line="240" w:lineRule="auto"/>
        <w:jc w:val="both"/>
        <w:rPr>
          <w:rFonts w:eastAsia="Calibri" w:cs="Times New Roman"/>
          <w:color w:val="002060"/>
          <w:szCs w:val="20"/>
          <w:lang w:val="fr-FR"/>
        </w:rPr>
      </w:pPr>
    </w:p>
    <w:p w14:paraId="3601348A" w14:textId="72103359" w:rsidR="0004705C" w:rsidRDefault="00BB25F6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 w:rsidRPr="00BB25F6">
        <w:rPr>
          <w:rFonts w:eastAsia="Calibri" w:cs="Times New Roman"/>
          <w:color w:val="323E4F" w:themeColor="text2" w:themeShade="BF"/>
          <w:lang w:val="fr-FR"/>
        </w:rPr>
        <w:t>Réalisati</w:t>
      </w:r>
      <w:r>
        <w:rPr>
          <w:rFonts w:eastAsia="Calibri" w:cs="Times New Roman"/>
          <w:color w:val="323E4F" w:themeColor="text2" w:themeShade="BF"/>
          <w:lang w:val="fr-FR"/>
        </w:rPr>
        <w:t>on de mini tâches réparties en 3</w:t>
      </w:r>
      <w:r w:rsidRPr="00BB25F6">
        <w:rPr>
          <w:rFonts w:eastAsia="Calibri" w:cs="Times New Roman"/>
          <w:color w:val="323E4F" w:themeColor="text2" w:themeShade="BF"/>
          <w:lang w:val="fr-FR"/>
        </w:rPr>
        <w:t xml:space="preserve"> domaines : </w:t>
      </w:r>
      <w:r w:rsidR="00FF769D">
        <w:rPr>
          <w:rFonts w:eastAsia="Calibri" w:cs="Times New Roman"/>
          <w:color w:val="323E4F" w:themeColor="text2" w:themeShade="BF"/>
          <w:lang w:val="fr-FR"/>
        </w:rPr>
        <w:t xml:space="preserve">HTML/CSS, JS, </w:t>
      </w:r>
      <w:proofErr w:type="gramStart"/>
      <w:r w:rsidR="00FF769D">
        <w:rPr>
          <w:rFonts w:eastAsia="Calibri" w:cs="Times New Roman"/>
          <w:color w:val="323E4F" w:themeColor="text2" w:themeShade="BF"/>
          <w:lang w:val="fr-FR"/>
        </w:rPr>
        <w:t>PHP.</w:t>
      </w:r>
      <w:r w:rsidRPr="00BB25F6">
        <w:rPr>
          <w:rFonts w:eastAsia="Calibri" w:cs="Times New Roman"/>
          <w:color w:val="323E4F" w:themeColor="text2" w:themeShade="BF"/>
          <w:lang w:val="fr-FR"/>
        </w:rPr>
        <w:t>.</w:t>
      </w:r>
      <w:proofErr w:type="gramEnd"/>
    </w:p>
    <w:p w14:paraId="728EC960" w14:textId="22E9AD51" w:rsidR="005F5885" w:rsidRDefault="00FE0C3D" w:rsidP="00BB25F6">
      <w:pPr>
        <w:spacing w:after="0" w:line="240" w:lineRule="auto"/>
        <w:jc w:val="both"/>
        <w:rPr>
          <w:rFonts w:eastAsia="Calibri" w:cs="Times New Roman"/>
          <w:color w:val="323E4F" w:themeColor="text2" w:themeShade="BF"/>
          <w:lang w:val="fr-FR"/>
        </w:rPr>
      </w:pPr>
      <w:r>
        <w:rPr>
          <w:rFonts w:eastAsia="Calibri" w:cs="Times New Roman"/>
          <w:color w:val="323E4F" w:themeColor="text2" w:themeShade="BF"/>
          <w:lang w:val="fr-FR"/>
        </w:rPr>
        <w:t xml:space="preserve">Durée : </w:t>
      </w:r>
      <w:r w:rsidR="007754E0">
        <w:rPr>
          <w:rFonts w:eastAsia="Calibri" w:cs="Times New Roman"/>
          <w:color w:val="323E4F" w:themeColor="text2" w:themeShade="BF"/>
          <w:lang w:val="fr-FR"/>
        </w:rPr>
        <w:t xml:space="preserve">1h 30 &amp; 30 </w:t>
      </w:r>
      <w:proofErr w:type="gramStart"/>
      <w:r w:rsidR="007754E0">
        <w:rPr>
          <w:rFonts w:eastAsia="Calibri" w:cs="Times New Roman"/>
          <w:color w:val="323E4F" w:themeColor="text2" w:themeShade="BF"/>
          <w:lang w:val="fr-FR"/>
        </w:rPr>
        <w:t>minutes.</w:t>
      </w:r>
      <w:r>
        <w:rPr>
          <w:rFonts w:eastAsia="Calibri" w:cs="Times New Roman"/>
          <w:color w:val="323E4F" w:themeColor="text2" w:themeShade="BF"/>
          <w:lang w:val="fr-FR"/>
        </w:rPr>
        <w:t>.</w:t>
      </w:r>
      <w:proofErr w:type="gramEnd"/>
    </w:p>
    <w:p w14:paraId="4D9C72F1" w14:textId="6C9E32CB" w:rsidR="007E236F" w:rsidRDefault="007E236F" w:rsidP="007E236F">
      <w:pPr>
        <w:pStyle w:val="Titre2"/>
        <w:rPr>
          <w:lang w:val="fr-FR"/>
        </w:rPr>
      </w:pPr>
      <w:r>
        <w:rPr>
          <w:lang w:val="fr-FR"/>
        </w:rPr>
        <w:t>HTML &amp; CSS</w:t>
      </w:r>
    </w:p>
    <w:p w14:paraId="1DFFD3D4" w14:textId="1D12F79C" w:rsidR="006742B4" w:rsidRDefault="006742B4" w:rsidP="007E236F">
      <w:pPr>
        <w:pStyle w:val="Titre3"/>
      </w:pPr>
      <w:bookmarkStart w:id="3" w:name="_Toc17180584"/>
      <w:r>
        <w:t>A1 Tabs</w:t>
      </w:r>
    </w:p>
    <w:p w14:paraId="7BB1CF85" w14:textId="6EF258E9" w:rsidR="006742B4" w:rsidRPr="006742B4" w:rsidRDefault="006742B4" w:rsidP="006742B4">
      <w:proofErr w:type="spellStart"/>
      <w:r>
        <w:t>Reproduire</w:t>
      </w:r>
      <w:proofErr w:type="spellEnd"/>
      <w:r>
        <w:t xml:space="preserve"> la capture </w:t>
      </w:r>
      <w:proofErr w:type="spellStart"/>
      <w:r>
        <w:t>écran</w:t>
      </w:r>
      <w:proofErr w:type="spellEnd"/>
      <w:r>
        <w:t xml:space="preserve"> </w:t>
      </w:r>
      <w:proofErr w:type="spellStart"/>
      <w:r>
        <w:t>fournie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n’utilisant</w:t>
      </w:r>
      <w:proofErr w:type="spellEnd"/>
      <w:r>
        <w:t xml:space="preserve"> que HTML </w:t>
      </w:r>
      <w:proofErr w:type="gramStart"/>
      <w:r>
        <w:t>et</w:t>
      </w:r>
      <w:proofErr w:type="gramEnd"/>
      <w:r>
        <w:t xml:space="preserve"> CSS. </w:t>
      </w:r>
    </w:p>
    <w:p w14:paraId="74E3C976" w14:textId="2A3713D0" w:rsidR="007E236F" w:rsidRPr="00F91FBA" w:rsidRDefault="006742B4" w:rsidP="007E236F">
      <w:pPr>
        <w:pStyle w:val="Titre3"/>
      </w:pPr>
      <w:r>
        <w:t>A2</w:t>
      </w:r>
      <w:r w:rsidR="007E236F">
        <w:t xml:space="preserve"> Toggle (Normal)</w:t>
      </w:r>
      <w:bookmarkEnd w:id="3"/>
    </w:p>
    <w:p w14:paraId="61B49965" w14:textId="77777777" w:rsidR="007E236F" w:rsidRPr="00F72843" w:rsidRDefault="007E236F" w:rsidP="00C174E5">
      <w:r w:rsidRPr="00F72843">
        <w:t>To create an IOS Toggle switch using HTML and CSS only. View video for animation details.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E236F" w14:paraId="548BAE58" w14:textId="77777777" w:rsidTr="001B47B4">
        <w:tc>
          <w:tcPr>
            <w:tcW w:w="4508" w:type="dxa"/>
          </w:tcPr>
          <w:p w14:paraId="4F2CD7CD" w14:textId="4F23BD31" w:rsidR="007E236F" w:rsidRPr="00191E5F" w:rsidRDefault="007E236F" w:rsidP="00191E5F">
            <w:pPr>
              <w:jc w:val="center"/>
              <w:rPr>
                <w:rFonts w:cs="Arial"/>
                <w:sz w:val="24"/>
                <w:szCs w:val="24"/>
              </w:rPr>
            </w:pPr>
            <w:r w:rsidRPr="00F72843">
              <w:rPr>
                <w:rFonts w:cs="Arial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0DAC49ED" wp14:editId="259CC86A">
                  <wp:extent cx="1362075" cy="7715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5FB1A9" w14:textId="77777777" w:rsidR="007E236F" w:rsidRPr="00F72843" w:rsidRDefault="007E236F" w:rsidP="001B47B4">
            <w:pPr>
              <w:jc w:val="center"/>
              <w:rPr>
                <w:rFonts w:cs="Arial"/>
                <w:sz w:val="24"/>
                <w:szCs w:val="24"/>
              </w:rPr>
            </w:pPr>
            <w:r w:rsidRPr="00F72843">
              <w:rPr>
                <w:rFonts w:cs="Arial"/>
                <w:noProof/>
                <w:sz w:val="24"/>
                <w:szCs w:val="24"/>
                <w:lang w:val="fr-BE" w:eastAsia="fr-BE"/>
              </w:rPr>
              <w:drawing>
                <wp:inline distT="0" distB="0" distL="0" distR="0" wp14:anchorId="0AC150A5" wp14:editId="353F7E04">
                  <wp:extent cx="1200150" cy="676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F603C" w14:textId="77777777" w:rsidR="007E236F" w:rsidRDefault="007E236F" w:rsidP="001B47B4">
            <w:pPr>
              <w:jc w:val="center"/>
            </w:pPr>
          </w:p>
        </w:tc>
      </w:tr>
    </w:tbl>
    <w:p w14:paraId="0C0F83F8" w14:textId="662EF012" w:rsidR="007E236F" w:rsidRDefault="006742B4" w:rsidP="006742B4">
      <w:pPr>
        <w:pStyle w:val="Titre3"/>
        <w:rPr>
          <w:lang w:val="fr-FR"/>
        </w:rPr>
      </w:pPr>
      <w:r>
        <w:rPr>
          <w:lang w:val="fr-FR"/>
        </w:rPr>
        <w:t>A3 Important</w:t>
      </w:r>
    </w:p>
    <w:p w14:paraId="31BCD182" w14:textId="7337DC21" w:rsidR="006742B4" w:rsidRDefault="006742B4" w:rsidP="006742B4">
      <w:pPr>
        <w:rPr>
          <w:lang w:val="fr-FR"/>
        </w:rPr>
      </w:pPr>
      <w:r w:rsidRPr="006742B4">
        <w:rPr>
          <w:lang w:val="fr-FR"/>
        </w:rPr>
        <w:t>Sans changer le code HTML, appliquer un fond rouge à tous les &lt;div&gt; comportant un</w:t>
      </w:r>
      <w:r w:rsidR="00C174E5">
        <w:rPr>
          <w:lang w:val="fr-FR"/>
        </w:rPr>
        <w:t xml:space="preserve"> </w:t>
      </w:r>
      <w:r w:rsidRPr="006742B4">
        <w:rPr>
          <w:lang w:val="fr-FR"/>
        </w:rPr>
        <w:t xml:space="preserve">attribut </w:t>
      </w:r>
      <w:r w:rsidR="00A1441B">
        <w:rPr>
          <w:lang w:val="fr-FR"/>
        </w:rPr>
        <w:t>« </w:t>
      </w:r>
      <w:r w:rsidRPr="006742B4">
        <w:rPr>
          <w:lang w:val="fr-FR"/>
        </w:rPr>
        <w:t>data-important</w:t>
      </w:r>
      <w:r w:rsidR="00A1441B">
        <w:rPr>
          <w:lang w:val="fr-FR"/>
        </w:rPr>
        <w:t> »</w:t>
      </w:r>
      <w:r w:rsidRPr="006742B4">
        <w:rPr>
          <w:lang w:val="fr-FR"/>
        </w:rPr>
        <w:t>.</w:t>
      </w:r>
    </w:p>
    <w:p w14:paraId="4575E6B4" w14:textId="35066976" w:rsidR="006742B4" w:rsidRDefault="006742B4" w:rsidP="006742B4">
      <w:pPr>
        <w:pStyle w:val="Titre3"/>
        <w:rPr>
          <w:lang w:val="fr-FR"/>
        </w:rPr>
      </w:pPr>
      <w:r>
        <w:rPr>
          <w:lang w:val="fr-FR"/>
        </w:rPr>
        <w:t>A4 Animation</w:t>
      </w:r>
    </w:p>
    <w:p w14:paraId="5208B353" w14:textId="7A405BE6" w:rsidR="00A1441B" w:rsidRPr="00A1441B" w:rsidRDefault="00A1441B" w:rsidP="00A1441B">
      <w:pPr>
        <w:rPr>
          <w:lang w:val="fr-FR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58240" behindDoc="0" locked="0" layoutInCell="1" allowOverlap="1" wp14:anchorId="5D466789" wp14:editId="3852D1C2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447800" cy="1809105"/>
            <wp:effectExtent l="0" t="0" r="0" b="12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4F29C" w14:textId="4817DFAF" w:rsidR="006742B4" w:rsidRDefault="006742B4" w:rsidP="006742B4">
      <w:pPr>
        <w:rPr>
          <w:lang w:val="fr-FR"/>
        </w:rPr>
      </w:pPr>
      <w:r w:rsidRPr="006742B4">
        <w:rPr>
          <w:lang w:val="fr-FR"/>
        </w:rPr>
        <w:t>Sans toucher au code HTML ni toucher au JavaScript, ajouter une transition</w:t>
      </w:r>
      <w:r>
        <w:rPr>
          <w:lang w:val="fr-FR"/>
        </w:rPr>
        <w:t xml:space="preserve"> </w:t>
      </w:r>
      <w:r w:rsidRPr="006742B4">
        <w:rPr>
          <w:lang w:val="fr-FR"/>
        </w:rPr>
        <w:t>permettant au cercle d’aller du carré 1 vers le carré 3, lors du clic sur le bouton. Le cercle doit</w:t>
      </w:r>
      <w:r>
        <w:rPr>
          <w:lang w:val="fr-FR"/>
        </w:rPr>
        <w:t xml:space="preserve"> </w:t>
      </w:r>
      <w:r w:rsidRPr="006742B4">
        <w:rPr>
          <w:lang w:val="fr-FR"/>
        </w:rPr>
        <w:t>suivre la ligne pointillée et passer par le carré 2. L’animation totale doit durer 2 secondes et suivre</w:t>
      </w:r>
      <w:r>
        <w:rPr>
          <w:lang w:val="fr-FR"/>
        </w:rPr>
        <w:t xml:space="preserve"> </w:t>
      </w:r>
      <w:r w:rsidRPr="006742B4">
        <w:rPr>
          <w:lang w:val="fr-FR"/>
        </w:rPr>
        <w:t xml:space="preserve">une fonction de timing </w:t>
      </w:r>
      <w:proofErr w:type="spellStart"/>
      <w:r w:rsidRPr="006742B4">
        <w:rPr>
          <w:lang w:val="fr-FR"/>
        </w:rPr>
        <w:t>linear</w:t>
      </w:r>
      <w:proofErr w:type="spellEnd"/>
      <w:r w:rsidRPr="006742B4">
        <w:rPr>
          <w:lang w:val="fr-FR"/>
        </w:rPr>
        <w:t>.</w:t>
      </w:r>
    </w:p>
    <w:p w14:paraId="23118F78" w14:textId="77777777" w:rsidR="00A1441B" w:rsidRDefault="00A1441B" w:rsidP="006742B4">
      <w:pPr>
        <w:pStyle w:val="Titre2"/>
        <w:rPr>
          <w:lang w:val="fr-FR"/>
        </w:rPr>
      </w:pPr>
    </w:p>
    <w:p w14:paraId="767A16A0" w14:textId="77777777" w:rsidR="00A1441B" w:rsidRDefault="00A1441B" w:rsidP="006742B4">
      <w:pPr>
        <w:pStyle w:val="Titre2"/>
        <w:rPr>
          <w:lang w:val="fr-FR"/>
        </w:rPr>
      </w:pPr>
    </w:p>
    <w:p w14:paraId="56ED14C4" w14:textId="16A942F3" w:rsidR="006742B4" w:rsidRDefault="006742B4" w:rsidP="006742B4">
      <w:pPr>
        <w:pStyle w:val="Titre2"/>
        <w:rPr>
          <w:lang w:val="fr-FR"/>
        </w:rPr>
      </w:pPr>
      <w:r>
        <w:rPr>
          <w:lang w:val="fr-FR"/>
        </w:rPr>
        <w:t>JavaScript</w:t>
      </w:r>
    </w:p>
    <w:p w14:paraId="112AFCE2" w14:textId="7EB07680" w:rsidR="006742B4" w:rsidRDefault="006742B4" w:rsidP="006742B4">
      <w:pPr>
        <w:pStyle w:val="Titre3"/>
        <w:rPr>
          <w:lang w:val="fr-FR"/>
        </w:rPr>
      </w:pPr>
      <w:r>
        <w:rPr>
          <w:lang w:val="fr-FR"/>
        </w:rPr>
        <w:t>B1 Le jeu du nombre</w:t>
      </w:r>
    </w:p>
    <w:p w14:paraId="7C480BC6" w14:textId="23E9C9ED" w:rsidR="006742B4" w:rsidRDefault="006742B4" w:rsidP="00C174E5">
      <w:pPr>
        <w:spacing w:after="0"/>
        <w:rPr>
          <w:lang w:val="fr-BE"/>
        </w:rPr>
      </w:pPr>
      <w:r>
        <w:rPr>
          <w:lang w:val="fr-BE"/>
        </w:rPr>
        <w:t xml:space="preserve">L’utilisateur entre un nombre entre 1 et 100 dans </w:t>
      </w:r>
      <w:r w:rsidR="00A1441B">
        <w:rPr>
          <w:lang w:val="fr-BE"/>
        </w:rPr>
        <w:t>un</w:t>
      </w:r>
      <w:r>
        <w:rPr>
          <w:lang w:val="fr-BE"/>
        </w:rPr>
        <w:t xml:space="preserve"> </w:t>
      </w:r>
      <w:r w:rsidR="00A1441B">
        <w:rPr>
          <w:lang w:val="fr-BE"/>
        </w:rPr>
        <w:t>input</w:t>
      </w:r>
      <w:r>
        <w:rPr>
          <w:lang w:val="fr-BE"/>
        </w:rPr>
        <w:t>. Lorsqu’il clique sur</w:t>
      </w:r>
      <w:r w:rsidR="00A1441B">
        <w:rPr>
          <w:lang w:val="fr-BE"/>
        </w:rPr>
        <w:t xml:space="preserve"> un bouton</w:t>
      </w:r>
    </w:p>
    <w:p w14:paraId="72F89999" w14:textId="40E21D0D" w:rsidR="006742B4" w:rsidRDefault="006742B4" w:rsidP="00C174E5">
      <w:pPr>
        <w:spacing w:after="0"/>
        <w:rPr>
          <w:lang w:val="fr-BE"/>
        </w:rPr>
      </w:pPr>
      <w:r>
        <w:rPr>
          <w:lang w:val="fr-BE"/>
        </w:rPr>
        <w:t xml:space="preserve">“valider”, un nombre entier est tiré au sort entre 1 et 100 et est affiché dans </w:t>
      </w:r>
      <w:r w:rsidR="00A1441B">
        <w:rPr>
          <w:lang w:val="fr-BE"/>
        </w:rPr>
        <w:t>une div</w:t>
      </w:r>
      <w:r>
        <w:rPr>
          <w:lang w:val="fr-BE"/>
        </w:rPr>
        <w:t xml:space="preserve"> #</w:t>
      </w:r>
      <w:proofErr w:type="spellStart"/>
      <w:r>
        <w:rPr>
          <w:lang w:val="fr-BE"/>
        </w:rPr>
        <w:t>result</w:t>
      </w:r>
      <w:proofErr w:type="spellEnd"/>
      <w:r w:rsidR="00A1441B">
        <w:rPr>
          <w:lang w:val="fr-BE"/>
        </w:rPr>
        <w:t>. S</w:t>
      </w:r>
      <w:r>
        <w:rPr>
          <w:lang w:val="fr-BE"/>
        </w:rPr>
        <w:t xml:space="preserve">i </w:t>
      </w:r>
      <w:proofErr w:type="gramStart"/>
      <w:r>
        <w:rPr>
          <w:lang w:val="fr-BE"/>
        </w:rPr>
        <w:t>la</w:t>
      </w:r>
      <w:proofErr w:type="gramEnd"/>
    </w:p>
    <w:p w14:paraId="4629675C" w14:textId="77777777" w:rsidR="006742B4" w:rsidRDefault="006742B4" w:rsidP="00C174E5">
      <w:pPr>
        <w:spacing w:after="0"/>
        <w:rPr>
          <w:lang w:val="fr-BE"/>
        </w:rPr>
      </w:pPr>
      <w:proofErr w:type="gramStart"/>
      <w:r>
        <w:rPr>
          <w:lang w:val="fr-BE"/>
        </w:rPr>
        <w:t>marge</w:t>
      </w:r>
      <w:proofErr w:type="gramEnd"/>
      <w:r>
        <w:rPr>
          <w:lang w:val="fr-BE"/>
        </w:rPr>
        <w:t xml:space="preserve"> d’erreur est inférieure ou égale à 10, un message d’alerte indique “Bravo”. Autrement, ce</w:t>
      </w:r>
    </w:p>
    <w:p w14:paraId="3D6F1A1A" w14:textId="6CA97ECF" w:rsidR="006742B4" w:rsidRDefault="006742B4" w:rsidP="00C174E5">
      <w:pPr>
        <w:spacing w:after="0"/>
        <w:rPr>
          <w:lang w:val="fr-BE"/>
        </w:rPr>
      </w:pPr>
      <w:proofErr w:type="gramStart"/>
      <w:r>
        <w:rPr>
          <w:lang w:val="fr-BE"/>
        </w:rPr>
        <w:t>message</w:t>
      </w:r>
      <w:proofErr w:type="gramEnd"/>
      <w:r>
        <w:rPr>
          <w:lang w:val="fr-BE"/>
        </w:rPr>
        <w:t xml:space="preserve"> indique “Perdu :(”</w:t>
      </w:r>
    </w:p>
    <w:p w14:paraId="3D72B4C6" w14:textId="5A7975A4" w:rsidR="00C174E5" w:rsidRDefault="00C174E5" w:rsidP="00C174E5">
      <w:pPr>
        <w:spacing w:after="0"/>
        <w:rPr>
          <w:lang w:val="fr-BE"/>
        </w:rPr>
      </w:pPr>
    </w:p>
    <w:p w14:paraId="00A2ED13" w14:textId="004155B2" w:rsidR="00C174E5" w:rsidRDefault="00C174E5" w:rsidP="00C174E5">
      <w:pPr>
        <w:spacing w:after="0"/>
        <w:rPr>
          <w:lang w:val="fr-BE"/>
        </w:rPr>
      </w:pPr>
    </w:p>
    <w:p w14:paraId="65814B41" w14:textId="77777777" w:rsidR="00C174E5" w:rsidRDefault="00C174E5" w:rsidP="00C174E5">
      <w:pPr>
        <w:spacing w:after="0"/>
        <w:rPr>
          <w:lang w:val="fr-BE"/>
        </w:rPr>
      </w:pPr>
    </w:p>
    <w:p w14:paraId="6A491D93" w14:textId="77777777" w:rsidR="006742B4" w:rsidRDefault="006742B4" w:rsidP="00C174E5">
      <w:pPr>
        <w:rPr>
          <w:lang w:val="fr-BE"/>
        </w:rPr>
      </w:pPr>
      <w:r>
        <w:rPr>
          <w:lang w:val="fr-BE"/>
        </w:rPr>
        <w:lastRenderedPageBreak/>
        <w:t>Exemples :</w:t>
      </w:r>
    </w:p>
    <w:p w14:paraId="12009135" w14:textId="72C7B273" w:rsidR="006742B4" w:rsidRDefault="006742B4" w:rsidP="00C174E5">
      <w:pPr>
        <w:rPr>
          <w:lang w:val="fr-BE"/>
        </w:rPr>
      </w:pPr>
      <w:r>
        <w:rPr>
          <w:lang w:val="fr-BE"/>
        </w:rPr>
        <w:t xml:space="preserve">- Nombre </w:t>
      </w:r>
      <w:r w:rsidR="00A1441B">
        <w:rPr>
          <w:lang w:val="fr-BE"/>
        </w:rPr>
        <w:t>tapé dans l’input</w:t>
      </w:r>
      <w:r>
        <w:rPr>
          <w:lang w:val="fr-BE"/>
        </w:rPr>
        <w:t xml:space="preserve"> : 10, nombre tiré au sort : 50 =&gt; Perdu :(</w:t>
      </w:r>
    </w:p>
    <w:p w14:paraId="3ACF5AF2" w14:textId="4DC5856C" w:rsidR="006742B4" w:rsidRDefault="006742B4" w:rsidP="00C174E5">
      <w:pPr>
        <w:rPr>
          <w:lang w:val="fr-BE"/>
        </w:rPr>
      </w:pPr>
      <w:r>
        <w:rPr>
          <w:lang w:val="fr-BE"/>
        </w:rPr>
        <w:t xml:space="preserve">- Nombre </w:t>
      </w:r>
      <w:r w:rsidR="00A1441B">
        <w:rPr>
          <w:lang w:val="fr-BE"/>
        </w:rPr>
        <w:t>tapé dans l’input</w:t>
      </w:r>
      <w:r>
        <w:rPr>
          <w:lang w:val="fr-BE"/>
        </w:rPr>
        <w:t xml:space="preserve"> : 40, nombre tiré au sort : 50 =&gt; Bravo</w:t>
      </w:r>
    </w:p>
    <w:p w14:paraId="3FE0D4B3" w14:textId="700FA68B" w:rsidR="006742B4" w:rsidRDefault="006742B4" w:rsidP="00C174E5">
      <w:pPr>
        <w:rPr>
          <w:lang w:val="fr-BE"/>
        </w:rPr>
      </w:pPr>
      <w:r>
        <w:rPr>
          <w:lang w:val="fr-BE"/>
        </w:rPr>
        <w:t xml:space="preserve">- Nombre </w:t>
      </w:r>
      <w:r w:rsidR="00A1441B">
        <w:rPr>
          <w:lang w:val="fr-BE"/>
        </w:rPr>
        <w:t>tapé dans l’input</w:t>
      </w:r>
      <w:r>
        <w:rPr>
          <w:lang w:val="fr-BE"/>
        </w:rPr>
        <w:t xml:space="preserve"> : 60, nombre tiré au sort : 50 =&gt; Bravo</w:t>
      </w:r>
    </w:p>
    <w:p w14:paraId="2F4CA840" w14:textId="05CFFE77" w:rsidR="006742B4" w:rsidRDefault="006742B4" w:rsidP="00C174E5">
      <w:pPr>
        <w:rPr>
          <w:lang w:val="fr-BE"/>
        </w:rPr>
      </w:pPr>
      <w:r>
        <w:rPr>
          <w:lang w:val="fr-BE"/>
        </w:rPr>
        <w:t xml:space="preserve">- Nombre </w:t>
      </w:r>
      <w:r w:rsidR="00A1441B">
        <w:rPr>
          <w:lang w:val="fr-BE"/>
        </w:rPr>
        <w:t>tapé dans l’input</w:t>
      </w:r>
      <w:r>
        <w:rPr>
          <w:lang w:val="fr-BE"/>
        </w:rPr>
        <w:t xml:space="preserve"> : 61, nombre tiré au sort : 50 =&gt; Perdu :(</w:t>
      </w:r>
    </w:p>
    <w:p w14:paraId="52BF05F5" w14:textId="524B4EAB" w:rsidR="006742B4" w:rsidRDefault="006742B4" w:rsidP="00C174E5">
      <w:pPr>
        <w:rPr>
          <w:lang w:val="fr-BE"/>
        </w:rPr>
      </w:pPr>
      <w:r>
        <w:rPr>
          <w:lang w:val="fr-BE"/>
        </w:rPr>
        <w:t xml:space="preserve">- Nombre </w:t>
      </w:r>
      <w:r w:rsidR="00A1441B">
        <w:rPr>
          <w:lang w:val="fr-BE"/>
        </w:rPr>
        <w:t>tapé dans l’input</w:t>
      </w:r>
      <w:r>
        <w:rPr>
          <w:lang w:val="fr-BE"/>
        </w:rPr>
        <w:t xml:space="preserve"> : 50, nombre tiré au sort : 50 =&gt; Bravo</w:t>
      </w:r>
    </w:p>
    <w:p w14:paraId="1FB43B0A" w14:textId="290A5511" w:rsidR="006742B4" w:rsidRDefault="006742B4" w:rsidP="006742B4">
      <w:pPr>
        <w:pStyle w:val="Titre3"/>
        <w:rPr>
          <w:lang w:val="fr-BE"/>
        </w:rPr>
      </w:pPr>
      <w:r>
        <w:rPr>
          <w:lang w:val="fr-BE"/>
        </w:rPr>
        <w:t>B2 Le jeu du mot</w:t>
      </w:r>
    </w:p>
    <w:p w14:paraId="07CE730B" w14:textId="77777777" w:rsidR="00A1441B" w:rsidRDefault="006742B4" w:rsidP="00C174E5">
      <w:pPr>
        <w:rPr>
          <w:lang w:val="fr-BE"/>
        </w:rPr>
      </w:pPr>
      <w:r>
        <w:rPr>
          <w:lang w:val="fr-BE"/>
        </w:rPr>
        <w:t xml:space="preserve">Au </w:t>
      </w:r>
      <w:proofErr w:type="spellStart"/>
      <w:r>
        <w:rPr>
          <w:lang w:val="fr-BE"/>
        </w:rPr>
        <w:t>clic</w:t>
      </w:r>
      <w:r w:rsidR="00CD605B">
        <w:rPr>
          <w:lang w:val="fr-BE"/>
        </w:rPr>
        <w:t>k</w:t>
      </w:r>
      <w:proofErr w:type="spellEnd"/>
      <w:r>
        <w:rPr>
          <w:lang w:val="fr-BE"/>
        </w:rPr>
        <w:t xml:space="preserve"> sur </w:t>
      </w:r>
      <w:r w:rsidR="00A1441B">
        <w:rPr>
          <w:lang w:val="fr-BE"/>
        </w:rPr>
        <w:t>un</w:t>
      </w:r>
      <w:r>
        <w:rPr>
          <w:lang w:val="fr-BE"/>
        </w:rPr>
        <w:t xml:space="preserve"> bouton “Start”, un mot de 5 caractères pris au hasard dans la liste fournie</w:t>
      </w:r>
      <w:r w:rsidR="00A1441B">
        <w:rPr>
          <w:lang w:val="fr-BE"/>
        </w:rPr>
        <w:t xml:space="preserve"> en JS e</w:t>
      </w:r>
      <w:r w:rsidR="00CD605B">
        <w:rPr>
          <w:lang w:val="fr-BE"/>
        </w:rPr>
        <w:t xml:space="preserve">t </w:t>
      </w:r>
      <w:r>
        <w:rPr>
          <w:lang w:val="fr-BE"/>
        </w:rPr>
        <w:t xml:space="preserve">est </w:t>
      </w:r>
      <w:r w:rsidR="00CD605B">
        <w:rPr>
          <w:lang w:val="fr-BE"/>
        </w:rPr>
        <w:t>affiché</w:t>
      </w:r>
      <w:r w:rsidR="00A1441B">
        <w:rPr>
          <w:lang w:val="fr-BE"/>
        </w:rPr>
        <w:t xml:space="preserve"> dans un élément </w:t>
      </w:r>
      <w:proofErr w:type="spellStart"/>
      <w:r w:rsidR="00A1441B">
        <w:rPr>
          <w:lang w:val="fr-BE"/>
        </w:rPr>
        <w:t>avlec</w:t>
      </w:r>
      <w:proofErr w:type="spellEnd"/>
      <w:r w:rsidR="00A1441B">
        <w:rPr>
          <w:lang w:val="fr-BE"/>
        </w:rPr>
        <w:t xml:space="preserve"> la classe « </w:t>
      </w:r>
      <w:proofErr w:type="spellStart"/>
      <w:r w:rsidR="00A1441B" w:rsidRPr="00A1441B">
        <w:rPr>
          <w:lang w:val="fr-BE"/>
        </w:rPr>
        <w:t>textToCopy</w:t>
      </w:r>
      <w:proofErr w:type="spellEnd"/>
      <w:r w:rsidR="00A1441B">
        <w:rPr>
          <w:lang w:val="fr-BE"/>
        </w:rPr>
        <w:t> »</w:t>
      </w:r>
      <w:r>
        <w:rPr>
          <w:lang w:val="fr-BE"/>
        </w:rPr>
        <w:t>. L’utilisateur doit le recopier a</w:t>
      </w:r>
      <w:r w:rsidR="00A1441B">
        <w:rPr>
          <w:lang w:val="fr-BE"/>
        </w:rPr>
        <w:t>u plus vite dans le champ texte.</w:t>
      </w:r>
      <w:r>
        <w:rPr>
          <w:lang w:val="fr-BE"/>
        </w:rPr>
        <w:t xml:space="preserve"> </w:t>
      </w:r>
    </w:p>
    <w:p w14:paraId="0C6E3BA1" w14:textId="6CE1D7F6" w:rsidR="006742B4" w:rsidRDefault="00A1441B" w:rsidP="00C174E5">
      <w:pPr>
        <w:rPr>
          <w:lang w:val="fr-BE"/>
        </w:rPr>
      </w:pPr>
      <w:r>
        <w:rPr>
          <w:lang w:val="fr-BE"/>
        </w:rPr>
        <w:t>D</w:t>
      </w:r>
      <w:r w:rsidR="006742B4">
        <w:rPr>
          <w:lang w:val="fr-BE"/>
        </w:rPr>
        <w:t>ès que les 2 mots</w:t>
      </w:r>
      <w:r>
        <w:rPr>
          <w:lang w:val="fr-BE"/>
        </w:rPr>
        <w:t xml:space="preserve"> </w:t>
      </w:r>
      <w:r w:rsidR="006742B4">
        <w:rPr>
          <w:lang w:val="fr-BE"/>
        </w:rPr>
        <w:t>sont identiques, un message (</w:t>
      </w:r>
      <w:proofErr w:type="spellStart"/>
      <w:r w:rsidR="006742B4">
        <w:rPr>
          <w:rFonts w:ascii="Arial-ItalicMT" w:hAnsi="Arial-ItalicMT" w:cs="Arial-ItalicMT"/>
          <w:i/>
          <w:iCs/>
          <w:lang w:val="fr-BE"/>
        </w:rPr>
        <w:t>alert</w:t>
      </w:r>
      <w:proofErr w:type="spellEnd"/>
      <w:r w:rsidR="006742B4">
        <w:rPr>
          <w:lang w:val="fr-BE"/>
        </w:rPr>
        <w:t>) doit apparaître ave</w:t>
      </w:r>
      <w:r w:rsidR="006742B4" w:rsidRPr="006742B4">
        <w:rPr>
          <w:lang w:val="fr-BE"/>
        </w:rPr>
        <w:t xml:space="preserve"> </w:t>
      </w:r>
      <w:r w:rsidR="006742B4">
        <w:rPr>
          <w:lang w:val="fr-BE"/>
        </w:rPr>
        <w:t xml:space="preserve">avec le nombre de secondes écoulé depuis le </w:t>
      </w:r>
      <w:proofErr w:type="spellStart"/>
      <w:r w:rsidR="006742B4">
        <w:rPr>
          <w:lang w:val="fr-BE"/>
        </w:rPr>
        <w:t>clic</w:t>
      </w:r>
      <w:r w:rsidR="00CD605B">
        <w:rPr>
          <w:lang w:val="fr-BE"/>
        </w:rPr>
        <w:t>k</w:t>
      </w:r>
      <w:proofErr w:type="spellEnd"/>
      <w:r w:rsidR="006742B4">
        <w:rPr>
          <w:lang w:val="fr-BE"/>
        </w:rPr>
        <w:t xml:space="preserve"> sur Start (arrondir ce nombre à l’entier supérieur).</w:t>
      </w:r>
    </w:p>
    <w:p w14:paraId="044AC012" w14:textId="5F81A1E6" w:rsidR="00191E5F" w:rsidRPr="00243925" w:rsidRDefault="00191E5F" w:rsidP="00191E5F">
      <w:pPr>
        <w:pStyle w:val="Titre3"/>
      </w:pPr>
      <w:r>
        <w:rPr>
          <w:rFonts w:ascii="ArialMT" w:hAnsi="ArialMT" w:cs="ArialMT"/>
          <w:lang w:val="fr-BE"/>
        </w:rPr>
        <w:t xml:space="preserve">B3 </w:t>
      </w:r>
      <w:bookmarkStart w:id="4" w:name="_Toc17180606"/>
      <w:r w:rsidRPr="00243925">
        <w:t>Simple Image Filter</w:t>
      </w:r>
      <w:r>
        <w:t xml:space="preserve"> (Difficult)</w:t>
      </w:r>
      <w:bookmarkEnd w:id="4"/>
    </w:p>
    <w:p w14:paraId="42B731EE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Arial"/>
          <w:color w:val="000000"/>
          <w:sz w:val="24"/>
          <w:szCs w:val="24"/>
        </w:rPr>
      </w:pPr>
    </w:p>
    <w:p w14:paraId="09034491" w14:textId="6E2B35E7" w:rsidR="00191E5F" w:rsidRPr="00F72843" w:rsidRDefault="00A1441B" w:rsidP="00C174E5">
      <w:r>
        <w:t>You</w:t>
      </w:r>
      <w:r w:rsidR="00191E5F" w:rsidRPr="00F72843">
        <w:t xml:space="preserve"> must create a function that allows you to add a filter in a certain image using canvas. This speed Project </w:t>
      </w:r>
      <w:proofErr w:type="gramStart"/>
      <w:r w:rsidR="00191E5F" w:rsidRPr="00F72843">
        <w:t>is divided</w:t>
      </w:r>
      <w:proofErr w:type="gramEnd"/>
      <w:r w:rsidR="00191E5F" w:rsidRPr="00F72843">
        <w:t xml:space="preserve"> into two parts.</w:t>
      </w:r>
    </w:p>
    <w:p w14:paraId="5D6A1EA1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</w:p>
    <w:p w14:paraId="4B25E9EB" w14:textId="77777777" w:rsidR="00191E5F" w:rsidRPr="00CD605B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b/>
          <w:color w:val="000000"/>
          <w:sz w:val="24"/>
          <w:szCs w:val="24"/>
        </w:rPr>
      </w:pPr>
      <w:r w:rsidRPr="00CD605B">
        <w:rPr>
          <w:rFonts w:cs="Arial"/>
          <w:b/>
          <w:color w:val="000000"/>
          <w:sz w:val="24"/>
          <w:szCs w:val="24"/>
        </w:rPr>
        <w:t>Part 1</w:t>
      </w:r>
    </w:p>
    <w:p w14:paraId="088BB7A3" w14:textId="77777777" w:rsidR="00191E5F" w:rsidRPr="00F72843" w:rsidRDefault="00191E5F" w:rsidP="00C174E5">
      <w:r w:rsidRPr="00F72843">
        <w:t>● Develop the following design:</w:t>
      </w:r>
    </w:p>
    <w:p w14:paraId="7310A4D4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eastAsia="Arial" w:cs="Arial"/>
          <w:sz w:val="24"/>
          <w:szCs w:val="24"/>
        </w:rPr>
      </w:pPr>
      <w:r w:rsidRPr="00F72843">
        <w:rPr>
          <w:rFonts w:cs="Arial"/>
          <w:noProof/>
          <w:sz w:val="24"/>
          <w:szCs w:val="24"/>
          <w:lang w:val="fr-BE" w:eastAsia="fr-BE"/>
        </w:rPr>
        <w:drawing>
          <wp:inline distT="0" distB="0" distL="0" distR="0" wp14:anchorId="1CC38F66" wp14:editId="15610CAE">
            <wp:extent cx="3523903" cy="2559685"/>
            <wp:effectExtent l="25400" t="0" r="6697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41" cy="25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5731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eastAsia="Arial" w:cs="Arial"/>
          <w:sz w:val="24"/>
          <w:szCs w:val="24"/>
        </w:rPr>
      </w:pPr>
    </w:p>
    <w:p w14:paraId="1C6DEE83" w14:textId="5D2A6A19" w:rsidR="00191E5F" w:rsidRPr="00F72843" w:rsidRDefault="00191E5F" w:rsidP="00C174E5">
      <w:pPr>
        <w:pStyle w:val="Paragraphedeliste"/>
        <w:numPr>
          <w:ilvl w:val="0"/>
          <w:numId w:val="24"/>
        </w:numPr>
      </w:pPr>
      <w:r w:rsidRPr="00F72843">
        <w:t>The size of the canvas should be 460 pixels wide and 320 pixels high.</w:t>
      </w:r>
    </w:p>
    <w:p w14:paraId="4063C6CC" w14:textId="0C22916A" w:rsidR="00191E5F" w:rsidRPr="00F72843" w:rsidRDefault="00191E5F" w:rsidP="00C174E5">
      <w:pPr>
        <w:pStyle w:val="Paragraphedeliste"/>
        <w:numPr>
          <w:ilvl w:val="0"/>
          <w:numId w:val="24"/>
        </w:numPr>
      </w:pPr>
      <w:r w:rsidRPr="00F72843">
        <w:t xml:space="preserve">Create a drop-down list, with the image </w:t>
      </w:r>
      <w:proofErr w:type="gramStart"/>
      <w:r w:rsidRPr="00F72843">
        <w:t>options:</w:t>
      </w:r>
      <w:proofErr w:type="gramEnd"/>
      <w:r w:rsidRPr="00F72843">
        <w:t xml:space="preserve"> Athena.jpg, theKiss.jpg, young-pearl.jpg and mona-lisa.jpg. There must be a first option called image.</w:t>
      </w:r>
    </w:p>
    <w:p w14:paraId="4ECE4438" w14:textId="10BE80A6" w:rsidR="00191E5F" w:rsidRPr="00F72843" w:rsidRDefault="00191E5F" w:rsidP="00C174E5">
      <w:pPr>
        <w:pStyle w:val="Paragraphedeliste"/>
        <w:numPr>
          <w:ilvl w:val="0"/>
          <w:numId w:val="24"/>
        </w:numPr>
      </w:pPr>
      <w:r w:rsidRPr="00F72843">
        <w:t>Load the images on the canvas depending on the option chosen in the drop-down list.</w:t>
      </w:r>
    </w:p>
    <w:p w14:paraId="5A1BF674" w14:textId="50CB1689" w:rsidR="00191E5F" w:rsidRPr="00F72843" w:rsidRDefault="00191E5F" w:rsidP="00C174E5">
      <w:pPr>
        <w:pStyle w:val="Paragraphedeliste"/>
        <w:numPr>
          <w:ilvl w:val="0"/>
          <w:numId w:val="24"/>
        </w:numPr>
      </w:pPr>
      <w:r w:rsidRPr="00F72843">
        <w:t xml:space="preserve">The image of athena.jpg </w:t>
      </w:r>
      <w:proofErr w:type="gramStart"/>
      <w:r w:rsidRPr="00F72843">
        <w:t>is loaded</w:t>
      </w:r>
      <w:proofErr w:type="gramEnd"/>
      <w:r w:rsidRPr="00F72843">
        <w:t xml:space="preserve"> by default.</w:t>
      </w:r>
    </w:p>
    <w:p w14:paraId="7DCA9F5F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cs="Arial"/>
          <w:color w:val="000000"/>
          <w:sz w:val="24"/>
          <w:szCs w:val="24"/>
        </w:rPr>
      </w:pPr>
    </w:p>
    <w:p w14:paraId="6150FA8B" w14:textId="77777777" w:rsidR="00191E5F" w:rsidRPr="00F72843" w:rsidRDefault="00191E5F" w:rsidP="00191E5F">
      <w:pPr>
        <w:spacing w:after="0"/>
        <w:ind w:left="142"/>
        <w:rPr>
          <w:rFonts w:eastAsia="Arial" w:cs="Arial"/>
          <w:color w:val="000000"/>
          <w:sz w:val="24"/>
          <w:szCs w:val="24"/>
        </w:rPr>
      </w:pPr>
    </w:p>
    <w:p w14:paraId="7AA88A39" w14:textId="77777777" w:rsidR="00191E5F" w:rsidRPr="00CD605B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b/>
          <w:color w:val="000000"/>
          <w:sz w:val="24"/>
          <w:szCs w:val="24"/>
        </w:rPr>
      </w:pPr>
      <w:r w:rsidRPr="00CD605B">
        <w:rPr>
          <w:rFonts w:cs="Arial"/>
          <w:b/>
          <w:color w:val="000000"/>
          <w:sz w:val="24"/>
          <w:szCs w:val="24"/>
        </w:rPr>
        <w:t>Part 2</w:t>
      </w:r>
    </w:p>
    <w:p w14:paraId="2ECBA3D8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color w:val="000000"/>
          <w:sz w:val="24"/>
          <w:szCs w:val="24"/>
        </w:rPr>
        <w:t>● Create a drop-down list, called filter with the options: Darken and Lighten. There must be a first option called filter.</w:t>
      </w:r>
    </w:p>
    <w:p w14:paraId="5559681D" w14:textId="64DFB82E" w:rsidR="00191E5F" w:rsidRPr="00C174E5" w:rsidRDefault="00191E5F" w:rsidP="00C174E5">
      <w:pPr>
        <w:pStyle w:val="Paragraphedeliste"/>
        <w:numPr>
          <w:ilvl w:val="0"/>
          <w:numId w:val="26"/>
        </w:numPr>
      </w:pPr>
      <w:r w:rsidRPr="00C174E5">
        <w:lastRenderedPageBreak/>
        <w:t>When choosing a specific image in the dropdown list and applying a filter, the result should appear on the right side of the canvas according to the chosen option.</w:t>
      </w:r>
    </w:p>
    <w:p w14:paraId="61FC07C9" w14:textId="77777777" w:rsidR="00191E5F" w:rsidRPr="00F72843" w:rsidRDefault="00191E5F" w:rsidP="00191E5F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cs="Arial"/>
          <w:color w:val="000000"/>
          <w:sz w:val="24"/>
          <w:szCs w:val="24"/>
        </w:rPr>
      </w:pPr>
      <w:r w:rsidRPr="00F72843">
        <w:rPr>
          <w:rFonts w:cs="Arial"/>
          <w:noProof/>
          <w:sz w:val="24"/>
          <w:szCs w:val="24"/>
          <w:lang w:val="fr-BE" w:eastAsia="fr-BE"/>
        </w:rPr>
        <w:drawing>
          <wp:inline distT="0" distB="0" distL="0" distR="0" wp14:anchorId="473033C5" wp14:editId="1F3EEE20">
            <wp:extent cx="4137969" cy="2907172"/>
            <wp:effectExtent l="25400" t="0" r="2231" b="0"/>
            <wp:docPr id="22" name="Picture 22" descr="A picture containing photo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969" cy="29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C73B" w14:textId="0124C4D9" w:rsidR="00191E5F" w:rsidRPr="00191E5F" w:rsidRDefault="00191E5F" w:rsidP="00191E5F">
      <w:pPr>
        <w:pStyle w:val="Titre3"/>
      </w:pPr>
      <w:r w:rsidRPr="00191E5F">
        <w:t xml:space="preserve">B4 </w:t>
      </w:r>
      <w:r w:rsidRPr="00191E5F">
        <w:rPr>
          <w:rStyle w:val="Titre3Car"/>
          <w:rFonts w:ascii="Arial" w:hAnsi="Arial"/>
          <w:b/>
          <w:caps/>
        </w:rPr>
        <w:t>Drag</w:t>
      </w:r>
      <w:r w:rsidRPr="00191E5F">
        <w:t xml:space="preserve"> &amp; drop</w:t>
      </w:r>
    </w:p>
    <w:p w14:paraId="7AA065B6" w14:textId="6FA0801C" w:rsidR="00191E5F" w:rsidRDefault="00191E5F" w:rsidP="006742B4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>
        <w:rPr>
          <w:lang w:val="fr-FR"/>
        </w:rPr>
        <w:t>Pouvoir réorganiser la liste pour la mett</w:t>
      </w:r>
      <w:r w:rsidR="003A308C">
        <w:rPr>
          <w:lang w:val="fr-FR"/>
        </w:rPr>
        <w:t>re dans le bon ordre. Voir vidéo.</w:t>
      </w:r>
    </w:p>
    <w:p w14:paraId="7C315B34" w14:textId="6AD14B95" w:rsidR="00191E5F" w:rsidRDefault="00191E5F" w:rsidP="00191E5F">
      <w:pPr>
        <w:pStyle w:val="Titre2"/>
        <w:rPr>
          <w:lang w:val="fr-FR"/>
        </w:rPr>
      </w:pPr>
      <w:r>
        <w:rPr>
          <w:lang w:val="fr-FR"/>
        </w:rPr>
        <w:t>PHP</w:t>
      </w:r>
    </w:p>
    <w:p w14:paraId="1E817D28" w14:textId="1852B578" w:rsidR="00191E5F" w:rsidRPr="00F72843" w:rsidRDefault="00191E5F" w:rsidP="00191E5F">
      <w:pPr>
        <w:pStyle w:val="Titre3"/>
      </w:pPr>
      <w:r>
        <w:t xml:space="preserve">C1 </w:t>
      </w:r>
      <w:proofErr w:type="gramStart"/>
      <w:r w:rsidRPr="00F72843">
        <w:t xml:space="preserve">Watermark </w:t>
      </w:r>
      <w:r>
        <w:t xml:space="preserve"> (</w:t>
      </w:r>
      <w:proofErr w:type="gramEnd"/>
      <w:r>
        <w:t>Easy)</w:t>
      </w:r>
    </w:p>
    <w:p w14:paraId="68AB2040" w14:textId="77777777" w:rsidR="00191E5F" w:rsidRPr="00F72843" w:rsidRDefault="00191E5F" w:rsidP="00C174E5">
      <w:pPr>
        <w:rPr>
          <w:rFonts w:eastAsia="Times New Roman"/>
        </w:rPr>
      </w:pPr>
      <w:r w:rsidRPr="00F72843">
        <w:t>Put a watermark (</w:t>
      </w:r>
      <w:proofErr w:type="spellStart"/>
      <w:r w:rsidRPr="00F72843">
        <w:t>png</w:t>
      </w:r>
      <w:proofErr w:type="spellEnd"/>
      <w:r w:rsidRPr="00F72843">
        <w:t xml:space="preserve"> file) on the image provided. The watermark should be in the lower right corner.</w:t>
      </w:r>
    </w:p>
    <w:p w14:paraId="44CB0C84" w14:textId="77777777" w:rsidR="00191E5F" w:rsidRDefault="00191E5F" w:rsidP="00191E5F">
      <w:pPr>
        <w:pStyle w:val="Titre3"/>
        <w:rPr>
          <w:lang w:val="fr-BE"/>
        </w:rPr>
      </w:pPr>
      <w:r>
        <w:rPr>
          <w:lang w:val="fr-FR"/>
        </w:rPr>
        <w:t xml:space="preserve">C2 </w:t>
      </w:r>
      <w:r>
        <w:rPr>
          <w:lang w:val="fr-BE"/>
        </w:rPr>
        <w:t>Array from textarea</w:t>
      </w:r>
    </w:p>
    <w:p w14:paraId="02666AC4" w14:textId="1424BA4C" w:rsidR="00191E5F" w:rsidRDefault="00191E5F" w:rsidP="00C174E5">
      <w:pPr>
        <w:rPr>
          <w:lang w:val="fr-BE"/>
        </w:rPr>
      </w:pPr>
      <w:r>
        <w:rPr>
          <w:lang w:val="fr-BE"/>
        </w:rPr>
        <w:t xml:space="preserve">À partir des infos entrées dans la zone de texte du formulaire, remplir un 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 xml:space="preserve"> dont chaque élément sera une ligne de texte entrée. Faire un </w:t>
      </w:r>
      <w:proofErr w:type="spellStart"/>
      <w:r>
        <w:rPr>
          <w:lang w:val="fr-BE"/>
        </w:rPr>
        <w:t>var_dump</w:t>
      </w:r>
      <w:proofErr w:type="spellEnd"/>
      <w:r>
        <w:rPr>
          <w:lang w:val="fr-BE"/>
        </w:rPr>
        <w:t xml:space="preserve"> de cet </w:t>
      </w:r>
      <w:proofErr w:type="spellStart"/>
      <w:r>
        <w:rPr>
          <w:lang w:val="fr-BE"/>
        </w:rPr>
        <w:t>array</w:t>
      </w:r>
      <w:proofErr w:type="spellEnd"/>
      <w:r>
        <w:rPr>
          <w:lang w:val="fr-BE"/>
        </w:rPr>
        <w:t>.</w:t>
      </w:r>
    </w:p>
    <w:p w14:paraId="7A4D70B6" w14:textId="1A501176" w:rsidR="00191E5F" w:rsidRDefault="00191E5F" w:rsidP="00191E5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2"/>
          <w:lang w:val="fr-BE"/>
        </w:rPr>
      </w:pPr>
      <w:r>
        <w:rPr>
          <w:rFonts w:ascii="ArialMT" w:hAnsi="ArialMT" w:cs="ArialMT"/>
          <w:sz w:val="22"/>
          <w:lang w:val="fr-BE"/>
        </w:rPr>
        <w:t>Exemple :</w:t>
      </w:r>
    </w:p>
    <w:p w14:paraId="0CBA8C33" w14:textId="51F02E57" w:rsidR="00191E5F" w:rsidRPr="007E236F" w:rsidRDefault="00191E5F" w:rsidP="00191E5F">
      <w:pPr>
        <w:autoSpaceDE w:val="0"/>
        <w:autoSpaceDN w:val="0"/>
        <w:adjustRightInd w:val="0"/>
        <w:spacing w:after="0" w:line="240" w:lineRule="auto"/>
        <w:rPr>
          <w:lang w:val="fr-FR"/>
        </w:rPr>
      </w:pPr>
      <w:r w:rsidRPr="00191E5F">
        <w:rPr>
          <w:noProof/>
          <w:lang w:val="fr-BE" w:eastAsia="fr-BE"/>
        </w:rPr>
        <w:drawing>
          <wp:inline distT="0" distB="0" distL="0" distR="0" wp14:anchorId="4C58C6F0" wp14:editId="312CA738">
            <wp:extent cx="1733550" cy="20770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67" cy="20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090B" w14:textId="77777777" w:rsidR="00971763" w:rsidRDefault="00971763" w:rsidP="00E471FC">
      <w:pPr>
        <w:pStyle w:val="Titre2"/>
        <w:rPr>
          <w:lang w:val="fr-BE"/>
        </w:rPr>
      </w:pPr>
    </w:p>
    <w:p w14:paraId="67497197" w14:textId="69394A29" w:rsidR="00E471FC" w:rsidRPr="004E29EF" w:rsidRDefault="00E471FC" w:rsidP="00E471FC">
      <w:pPr>
        <w:pStyle w:val="Titre2"/>
        <w:rPr>
          <w:rFonts w:eastAsia="Calibri" w:cs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pour les </w:t>
      </w:r>
      <w:r w:rsidR="00A25D73" w:rsidRPr="001D2A2B">
        <w:rPr>
          <w:lang w:val="fr-BE"/>
        </w:rPr>
        <w:t>COMPETITEURS</w:t>
      </w:r>
    </w:p>
    <w:p w14:paraId="0797976F" w14:textId="77777777" w:rsidR="00837431" w:rsidRDefault="00837431" w:rsidP="00E471FC">
      <w:pPr>
        <w:spacing w:after="0" w:line="240" w:lineRule="auto"/>
        <w:jc w:val="both"/>
        <w:rPr>
          <w:rFonts w:eastAsia="Calibri" w:cs="Times New Roman"/>
          <w:i/>
          <w:color w:val="2E74B5" w:themeColor="accent1" w:themeShade="BF"/>
          <w:szCs w:val="20"/>
          <w:lang w:val="fr-FR"/>
        </w:rPr>
      </w:pPr>
    </w:p>
    <w:p w14:paraId="685B0848" w14:textId="662E9663" w:rsidR="00CD605B" w:rsidRDefault="00CD605B" w:rsidP="00C174E5">
      <w:pPr>
        <w:rPr>
          <w:lang w:val="fr-FR"/>
        </w:rPr>
      </w:pPr>
      <w:r w:rsidRPr="00A97C7D">
        <w:rPr>
          <w:lang w:val="fr-FR"/>
        </w:rPr>
        <w:t>Vous n’êtes pas obligés de réaliser toutes les tâches. Vous aurez des informations orales complémentaires.</w:t>
      </w:r>
    </w:p>
    <w:p w14:paraId="244C4316" w14:textId="5B12C643" w:rsidR="00AE678A" w:rsidRDefault="00AE678A" w:rsidP="00C174E5">
      <w:pPr>
        <w:rPr>
          <w:lang w:val="fr-FR"/>
        </w:rPr>
      </w:pPr>
      <w:r>
        <w:rPr>
          <w:lang w:val="fr-FR"/>
        </w:rPr>
        <w:t xml:space="preserve">Pour certains modules, des </w:t>
      </w:r>
      <w:proofErr w:type="spellStart"/>
      <w:r>
        <w:rPr>
          <w:lang w:val="fr-FR"/>
        </w:rPr>
        <w:t>assets</w:t>
      </w:r>
      <w:proofErr w:type="spellEnd"/>
      <w:r>
        <w:rPr>
          <w:lang w:val="fr-FR"/>
        </w:rPr>
        <w:t xml:space="preserve"> ou autres ressources sont fournies sur le serveur dans le dossier portant le numéro du module.</w:t>
      </w:r>
    </w:p>
    <w:p w14:paraId="0759B057" w14:textId="70C465C6" w:rsidR="00CD605B" w:rsidRDefault="00CD605B" w:rsidP="00C174E5">
      <w:pPr>
        <w:rPr>
          <w:lang w:val="fr-FR"/>
        </w:rPr>
      </w:pPr>
      <w:r w:rsidRPr="00AE678A">
        <w:rPr>
          <w:b/>
          <w:lang w:val="fr-FR"/>
        </w:rPr>
        <w:t>A fournir :</w:t>
      </w:r>
      <w:r>
        <w:rPr>
          <w:lang w:val="fr-FR"/>
        </w:rPr>
        <w:t xml:space="preserve"> </w:t>
      </w:r>
      <w:r w:rsidR="00AE678A">
        <w:rPr>
          <w:lang w:val="fr-FR"/>
        </w:rPr>
        <w:t xml:space="preserve">sur le serveur : </w:t>
      </w:r>
      <w:r>
        <w:rPr>
          <w:lang w:val="fr-FR"/>
        </w:rPr>
        <w:t>un dossier pour ch</w:t>
      </w:r>
      <w:r w:rsidR="00AE678A">
        <w:rPr>
          <w:lang w:val="fr-FR"/>
        </w:rPr>
        <w:t xml:space="preserve">aque réalisation </w:t>
      </w:r>
      <w:r w:rsidR="007754E0">
        <w:rPr>
          <w:lang w:val="fr-FR"/>
        </w:rPr>
        <w:t>portant comme nom</w:t>
      </w:r>
      <w:r>
        <w:rPr>
          <w:lang w:val="fr-FR"/>
        </w:rPr>
        <w:t xml:space="preserve"> le numéro du module.</w:t>
      </w:r>
      <w:r>
        <w:rPr>
          <w:lang w:val="fr-FR"/>
        </w:rPr>
        <w:br/>
        <w:t>Les fichiers source (</w:t>
      </w:r>
      <w:proofErr w:type="spellStart"/>
      <w:r>
        <w:rPr>
          <w:lang w:val="fr-FR"/>
        </w:rPr>
        <w:t>Sass</w:t>
      </w:r>
      <w:proofErr w:type="spellEnd"/>
      <w:r>
        <w:rPr>
          <w:lang w:val="fr-FR"/>
        </w:rPr>
        <w:t xml:space="preserve">, SCSS,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, TS) doivent être fournis également ainsi que les fichiers non </w:t>
      </w:r>
      <w:proofErr w:type="spellStart"/>
      <w:r>
        <w:rPr>
          <w:lang w:val="fr-FR"/>
        </w:rPr>
        <w:t>minifiés</w:t>
      </w:r>
      <w:proofErr w:type="spellEnd"/>
      <w:r>
        <w:rPr>
          <w:lang w:val="fr-FR"/>
        </w:rPr>
        <w:t xml:space="preserve"> dans un dossier « 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t> »</w:t>
      </w:r>
      <w:r w:rsidR="00AE678A">
        <w:rPr>
          <w:lang w:val="fr-FR"/>
        </w:rPr>
        <w:t xml:space="preserve"> mis dans le dossier du module</w:t>
      </w:r>
      <w:r>
        <w:rPr>
          <w:lang w:val="fr-FR"/>
        </w:rPr>
        <w:t>.</w:t>
      </w:r>
    </w:p>
    <w:p w14:paraId="11265810" w14:textId="77777777" w:rsidR="00CD605B" w:rsidRDefault="00CD605B" w:rsidP="00C174E5">
      <w:pPr>
        <w:rPr>
          <w:lang w:val="fr-FR"/>
        </w:rPr>
      </w:pPr>
      <w:r>
        <w:rPr>
          <w:lang w:val="fr-FR"/>
        </w:rPr>
        <w:t>Tout doit être prêt au moment du TOP final. Il ne sera pas donné de temps supplémentaire pour organiser les fichiers après le top final.</w:t>
      </w:r>
    </w:p>
    <w:p w14:paraId="7D2A2F25" w14:textId="77777777" w:rsidR="00E471FC" w:rsidRPr="001D2A2B" w:rsidRDefault="00E471FC" w:rsidP="00E471FC">
      <w:pPr>
        <w:pStyle w:val="Titre2"/>
        <w:rPr>
          <w:lang w:val="fr-BE"/>
        </w:rPr>
      </w:pPr>
      <w:r w:rsidRPr="001D2A2B">
        <w:rPr>
          <w:lang w:val="fr-BE"/>
        </w:rPr>
        <w:t>materiel a emporter par le</w:t>
      </w:r>
      <w:r w:rsidR="00A25D73" w:rsidRPr="001D2A2B">
        <w:rPr>
          <w:lang w:val="fr-BE"/>
        </w:rPr>
        <w:t>S</w:t>
      </w:r>
      <w:r w:rsidRPr="001D2A2B">
        <w:rPr>
          <w:lang w:val="fr-BE"/>
        </w:rPr>
        <w:t xml:space="preserve"> c</w:t>
      </w:r>
      <w:r w:rsidR="00A25D73" w:rsidRPr="001D2A2B">
        <w:rPr>
          <w:lang w:val="fr-BE"/>
        </w:rPr>
        <w:t>OMPETITEURS</w:t>
      </w:r>
    </w:p>
    <w:p w14:paraId="565F8910" w14:textId="07E5686F" w:rsidR="00E471FC" w:rsidRDefault="00FF769D" w:rsidP="007754E0">
      <w:pPr>
        <w:rPr>
          <w:lang w:val="fr-FR"/>
        </w:rPr>
      </w:pPr>
      <w:r>
        <w:rPr>
          <w:lang w:val="fr-FR"/>
        </w:rPr>
        <w:t>Clavier ou souris personnels autorisés.</w:t>
      </w:r>
    </w:p>
    <w:p w14:paraId="70676C50" w14:textId="77777777" w:rsidR="00E471FC" w:rsidRPr="00EF702B" w:rsidRDefault="00E471FC" w:rsidP="00E471FC">
      <w:pPr>
        <w:pStyle w:val="Titre2"/>
        <w:rPr>
          <w:lang w:val="fr-FR"/>
        </w:rPr>
      </w:pPr>
      <w:r w:rsidRPr="00EF702B">
        <w:rPr>
          <w:lang w:val="fr-FR"/>
        </w:rPr>
        <w:t xml:space="preserve">MATERIEL </w:t>
      </w:r>
      <w:r w:rsidRPr="00CD4BA0">
        <w:rPr>
          <w:lang w:val="fr-FR"/>
        </w:rPr>
        <w:t>INTERDIT LORS DE LA COMPETITION</w:t>
      </w:r>
    </w:p>
    <w:p w14:paraId="591E9212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lang w:val="fr-FR"/>
        </w:rPr>
      </w:pPr>
      <w:r w:rsidRPr="00CD4BA0">
        <w:rPr>
          <w:rFonts w:eastAsia="Times New Roman" w:cs="Times New Roman"/>
          <w:bCs/>
          <w:lang w:val="fr-FR"/>
        </w:rPr>
        <w:t>Il est interdit d’utiliser tout ce qui peut troubler votre travail :</w:t>
      </w:r>
      <w:r w:rsidRPr="001D2A2B">
        <w:rPr>
          <w:lang w:val="fr-BE"/>
        </w:rPr>
        <w:t xml:space="preserve"> </w:t>
      </w:r>
      <w:r w:rsidRPr="00CD4BA0">
        <w:rPr>
          <w:rFonts w:eastAsia="Times New Roman" w:cs="Times New Roman"/>
          <w:bCs/>
          <w:lang w:val="fr-FR"/>
        </w:rPr>
        <w:t xml:space="preserve">GSM, Radio, MP3. </w:t>
      </w:r>
    </w:p>
    <w:p w14:paraId="3AAF523E" w14:textId="47623DAE" w:rsidR="00E471FC" w:rsidRPr="00EF702B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 solution de stockage numérique</w:t>
      </w:r>
    </w:p>
    <w:p w14:paraId="6BEEA01F" w14:textId="77777777" w:rsidR="00E471FC" w:rsidRPr="00CD4BA0" w:rsidRDefault="00E471FC" w:rsidP="00E471FC">
      <w:pPr>
        <w:keepNext/>
        <w:keepLines/>
        <w:spacing w:after="360" w:line="240" w:lineRule="auto"/>
        <w:jc w:val="both"/>
        <w:outlineLvl w:val="0"/>
        <w:rPr>
          <w:rFonts w:eastAsia="Times New Roman" w:cs="Times New Roman"/>
          <w:bCs/>
          <w:color w:val="002060"/>
          <w:szCs w:val="20"/>
          <w:lang w:val="fr-FR"/>
        </w:rPr>
      </w:pPr>
    </w:p>
    <w:p w14:paraId="3C81A64B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procedure de notation</w:t>
      </w:r>
    </w:p>
    <w:p w14:paraId="0D07BC8E" w14:textId="6FBF8596" w:rsidR="0016612D" w:rsidRPr="00EF702B" w:rsidRDefault="00971763" w:rsidP="00C174E5">
      <w:pPr>
        <w:rPr>
          <w:lang w:val="fr-FR"/>
        </w:rPr>
      </w:pPr>
      <w:r>
        <w:rPr>
          <w:lang w:val="fr-FR"/>
        </w:rPr>
        <w:t>Excepté A3, A4 et C1 qui rapportent 0 ou 2 points, les points sont répartis comme suit :</w:t>
      </w:r>
    </w:p>
    <w:p w14:paraId="36710385" w14:textId="30740EFD" w:rsidR="00E471FC" w:rsidRPr="00C174E5" w:rsidRDefault="00971763" w:rsidP="00C174E5">
      <w:pPr>
        <w:pStyle w:val="Paragraphedeliste"/>
        <w:numPr>
          <w:ilvl w:val="0"/>
          <w:numId w:val="26"/>
        </w:numPr>
        <w:rPr>
          <w:lang w:val="fr-FR"/>
        </w:rPr>
      </w:pPr>
      <w:r w:rsidRPr="00C174E5">
        <w:rPr>
          <w:lang w:val="fr-FR"/>
        </w:rPr>
        <w:t>1 pt pour la struc</w:t>
      </w:r>
      <w:r w:rsidR="00FF769D" w:rsidRPr="00C174E5">
        <w:rPr>
          <w:lang w:val="fr-FR"/>
        </w:rPr>
        <w:t>ture HTML et le rendu visuel</w:t>
      </w:r>
    </w:p>
    <w:p w14:paraId="3DC35D08" w14:textId="7E522B48" w:rsidR="00E471FC" w:rsidRPr="00C174E5" w:rsidRDefault="00FF769D" w:rsidP="00C174E5">
      <w:pPr>
        <w:pStyle w:val="Paragraphedeliste"/>
        <w:numPr>
          <w:ilvl w:val="0"/>
          <w:numId w:val="26"/>
        </w:numPr>
        <w:rPr>
          <w:b/>
          <w:sz w:val="24"/>
          <w:szCs w:val="24"/>
          <w:u w:val="single"/>
          <w:lang w:val="fr-FR"/>
        </w:rPr>
      </w:pPr>
      <w:r w:rsidRPr="00C174E5">
        <w:rPr>
          <w:lang w:val="fr-FR"/>
        </w:rPr>
        <w:t>1 pt pour le fonctionnement</w:t>
      </w:r>
    </w:p>
    <w:p w14:paraId="0AD4DB98" w14:textId="77777777" w:rsidR="00E471FC" w:rsidRPr="00EF702B" w:rsidRDefault="00E471FC" w:rsidP="00E24DF3">
      <w:pPr>
        <w:pStyle w:val="Titre2"/>
        <w:rPr>
          <w:lang w:val="fr-FR"/>
        </w:rPr>
      </w:pPr>
      <w:r w:rsidRPr="00EF702B">
        <w:rPr>
          <w:lang w:val="fr-FR"/>
        </w:rPr>
        <w:t>CONSIGNES DE SECURITE</w:t>
      </w:r>
    </w:p>
    <w:p w14:paraId="22F907F9" w14:textId="77777777" w:rsidR="00E471FC" w:rsidRPr="00EF702B" w:rsidRDefault="00E471FC" w:rsidP="00E471FC">
      <w:pPr>
        <w:spacing w:after="0" w:line="240" w:lineRule="auto"/>
        <w:jc w:val="both"/>
        <w:rPr>
          <w:rFonts w:eastAsia="Calibri" w:cs="Times New Roman"/>
          <w:b/>
          <w:sz w:val="24"/>
          <w:szCs w:val="24"/>
          <w:u w:val="single"/>
          <w:lang w:val="fr-FR"/>
        </w:rPr>
      </w:pPr>
    </w:p>
    <w:p w14:paraId="68D783D0" w14:textId="59DEFBC1" w:rsidR="00E471FC" w:rsidRPr="0030638F" w:rsidRDefault="00FF769D" w:rsidP="00E471FC">
      <w:pPr>
        <w:spacing w:after="0" w:line="240" w:lineRule="auto"/>
        <w:jc w:val="both"/>
        <w:rPr>
          <w:rFonts w:eastAsia="Calibri" w:cs="Times New Roman"/>
          <w:lang w:val="fr-FR"/>
        </w:rPr>
      </w:pPr>
      <w:r>
        <w:rPr>
          <w:rFonts w:eastAsia="Calibri" w:cs="Times New Roman"/>
          <w:lang w:val="fr-FR"/>
        </w:rPr>
        <w:t>Aucune</w:t>
      </w:r>
    </w:p>
    <w:p w14:paraId="4563A97A" w14:textId="77777777" w:rsidR="00E471FC" w:rsidRDefault="00E471FC" w:rsidP="0004705C">
      <w:pPr>
        <w:pStyle w:val="Titre2"/>
        <w:rPr>
          <w:lang w:val="fr-FR"/>
        </w:rPr>
      </w:pPr>
      <w:r w:rsidRPr="006332F3">
        <w:rPr>
          <w:lang w:val="fr-FR"/>
        </w:rPr>
        <w:t xml:space="preserve">ANNEXES : </w:t>
      </w:r>
    </w:p>
    <w:p w14:paraId="17FD7429" w14:textId="1A27CBFE" w:rsidR="00E471FC" w:rsidRPr="001D2A2B" w:rsidRDefault="007754E0" w:rsidP="00E471FC">
      <w:pPr>
        <w:pStyle w:val="Paragraphedeliste"/>
        <w:numPr>
          <w:ilvl w:val="0"/>
          <w:numId w:val="2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r>
        <w:rPr>
          <w:lang w:val="fr-BE"/>
        </w:rPr>
        <w:t>Document technique</w:t>
      </w:r>
    </w:p>
    <w:p w14:paraId="5BFF0D3D" w14:textId="77777777" w:rsidR="00E471FC" w:rsidRDefault="00E471FC" w:rsidP="00E24DF3">
      <w:pPr>
        <w:tabs>
          <w:tab w:val="left" w:pos="6360"/>
        </w:tabs>
        <w:jc w:val="both"/>
      </w:pPr>
    </w:p>
    <w:p w14:paraId="62ABC89B" w14:textId="53E28CED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lastRenderedPageBreak/>
        <w:t>Est-ce que ce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annexes y compris, </w:t>
      </w:r>
      <w:r w:rsidRPr="001D2A2B">
        <w:rPr>
          <w:color w:val="FF0000"/>
          <w:sz w:val="20"/>
          <w:szCs w:val="20"/>
          <w:lang w:val="fr-BE"/>
        </w:rPr>
        <w:t>peuvent</w:t>
      </w:r>
      <w:r w:rsidR="00FE2367" w:rsidRPr="001D2A2B">
        <w:rPr>
          <w:color w:val="FF0000"/>
          <w:sz w:val="20"/>
          <w:szCs w:val="20"/>
          <w:lang w:val="fr-BE"/>
        </w:rPr>
        <w:t>-ILS ÊTRE</w:t>
      </w:r>
      <w:r w:rsidRPr="001D2A2B">
        <w:rPr>
          <w:color w:val="FF0000"/>
          <w:sz w:val="20"/>
          <w:szCs w:val="20"/>
          <w:lang w:val="fr-BE"/>
        </w:rPr>
        <w:t xml:space="preserve"> envoyés aux c</w:t>
      </w:r>
      <w:r w:rsidR="008D244F">
        <w:rPr>
          <w:color w:val="FF0000"/>
          <w:sz w:val="20"/>
          <w:szCs w:val="20"/>
          <w:lang w:val="fr-BE"/>
        </w:rPr>
        <w:t>ompétiteurs</w:t>
      </w:r>
      <w:r w:rsidRPr="001D2A2B">
        <w:rPr>
          <w:color w:val="FF0000"/>
          <w:sz w:val="20"/>
          <w:szCs w:val="20"/>
          <w:lang w:val="fr-BE"/>
        </w:rPr>
        <w:t xml:space="preserve"> avant l’épreuve? </w:t>
      </w:r>
    </w:p>
    <w:p w14:paraId="733BCE47" w14:textId="23161A4E" w:rsidR="000B2683" w:rsidRPr="001D2A2B" w:rsidRDefault="00D04E52" w:rsidP="000B2683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NON</w:t>
      </w:r>
    </w:p>
    <w:p w14:paraId="5865702E" w14:textId="77777777"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8"/>
      <w:footerReference w:type="first" r:id="rId1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C54C1" w14:textId="77777777" w:rsidR="008933AD" w:rsidRDefault="008933AD" w:rsidP="00313492">
      <w:r>
        <w:separator/>
      </w:r>
    </w:p>
    <w:p w14:paraId="6C2C31AC" w14:textId="77777777" w:rsidR="008933AD" w:rsidRDefault="008933AD" w:rsidP="00313492"/>
    <w:p w14:paraId="767A9136" w14:textId="77777777" w:rsidR="008933AD" w:rsidRDefault="008933AD"/>
  </w:endnote>
  <w:endnote w:type="continuationSeparator" w:id="0">
    <w:p w14:paraId="445D8B7C" w14:textId="77777777" w:rsidR="008933AD" w:rsidRDefault="008933AD" w:rsidP="00313492">
      <w:r>
        <w:continuationSeparator/>
      </w:r>
    </w:p>
    <w:p w14:paraId="53BCFAFF" w14:textId="77777777" w:rsidR="008933AD" w:rsidRDefault="008933AD" w:rsidP="00313492"/>
    <w:p w14:paraId="13F5F882" w14:textId="77777777" w:rsidR="008933AD" w:rsidRDefault="00893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14:paraId="2E8EC641" w14:textId="77777777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14:paraId="2B283A9E" w14:textId="54A6616F" w:rsidR="00300343" w:rsidRPr="0067036F" w:rsidRDefault="00E24DF3" w:rsidP="00B74F2D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Startech’s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>20</w:t>
          </w:r>
          <w:r w:rsidR="001D2A2B" w:rsidRPr="0067036F">
            <w:rPr>
              <w:lang w:val="de-DE"/>
            </w:rPr>
            <w:t>2</w:t>
          </w:r>
          <w:r w:rsidR="0067036F" w:rsidRPr="0067036F">
            <w:rPr>
              <w:lang w:val="de-DE"/>
            </w:rPr>
            <w:t>1</w:t>
          </w:r>
          <w:r w:rsidR="00D04E52">
            <w:rPr>
              <w:lang w:val="de-DE"/>
            </w:rPr>
            <w:t>_TP_WEB_DEV</w:t>
          </w:r>
          <w:r w:rsidRPr="0067036F">
            <w:rPr>
              <w:lang w:val="de-DE"/>
            </w:rPr>
            <w:t>_ Finale</w:t>
          </w:r>
          <w:r w:rsidR="0067036F" w:rsidRPr="0067036F">
            <w:rPr>
              <w:lang w:val="de-DE"/>
            </w:rPr>
            <w:t xml:space="preserve"> </w:t>
          </w:r>
          <w:proofErr w:type="spellStart"/>
          <w:r w:rsidR="0067036F" w:rsidRPr="0067036F">
            <w:rPr>
              <w:lang w:val="de-DE"/>
            </w:rPr>
            <w:t>Startech’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14:paraId="415D9AE3" w14:textId="77777777" w:rsidR="00300343" w:rsidRPr="00893901" w:rsidRDefault="00300343" w:rsidP="00300343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14:paraId="3F0BC7FD" w14:textId="77777777" w:rsidR="00300343" w:rsidRPr="00893901" w:rsidRDefault="008827AA" w:rsidP="00B74F2D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14:paraId="4204005D" w14:textId="0678ED6A" w:rsidR="00300343" w:rsidRPr="00893901" w:rsidRDefault="00300343" w:rsidP="00300343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076CD5">
            <w:rPr>
              <w:noProof/>
            </w:rPr>
            <w:t>6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076CD5">
            <w:rPr>
              <w:noProof/>
            </w:rPr>
            <w:t>6</w:t>
          </w:r>
          <w:r w:rsidR="0087692A">
            <w:rPr>
              <w:noProof/>
            </w:rPr>
            <w:fldChar w:fldCharType="end"/>
          </w:r>
        </w:p>
      </w:tc>
    </w:tr>
  </w:tbl>
  <w:p w14:paraId="3658769E" w14:textId="77777777" w:rsidR="00300343" w:rsidRDefault="00300343" w:rsidP="003003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73B36" w14:textId="17275805" w:rsidR="005433EB" w:rsidRPr="0067036F" w:rsidRDefault="00796CC5" w:rsidP="00F729AF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5C4ECF" wp14:editId="6A4824A0">
              <wp:simplePos x="0" y="0"/>
              <wp:positionH relativeFrom="column">
                <wp:posOffset>2494230</wp:posOffset>
              </wp:positionH>
              <wp:positionV relativeFrom="paragraph">
                <wp:posOffset>-3995725</wp:posOffset>
              </wp:positionV>
              <wp:extent cx="4564380" cy="4608195"/>
              <wp:effectExtent l="0" t="0" r="7620" b="190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A292BFE" id="Rectangle 3" o:spid="_x0000_s1026" style="position:absolute;margin-left:196.4pt;margin-top:-314.6pt;width:359.4pt;height:362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9264" behindDoc="1" locked="0" layoutInCell="1" allowOverlap="1" wp14:anchorId="6CB20EA0" wp14:editId="05E7FDAD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38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Startech’s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>20</w:t>
    </w:r>
    <w:r w:rsidR="001D2A2B" w:rsidRPr="0067036F">
      <w:rPr>
        <w:sz w:val="16"/>
        <w:szCs w:val="16"/>
        <w:lang w:val="de-DE"/>
      </w:rPr>
      <w:t>2</w:t>
    </w:r>
    <w:r w:rsidR="008D244F">
      <w:rPr>
        <w:sz w:val="16"/>
        <w:szCs w:val="16"/>
        <w:lang w:val="de-DE"/>
      </w:rPr>
      <w:t>2</w:t>
    </w:r>
    <w:r w:rsidR="00630EB3" w:rsidRPr="0067036F">
      <w:rPr>
        <w:sz w:val="16"/>
        <w:szCs w:val="16"/>
        <w:lang w:val="de-DE"/>
      </w:rPr>
      <w:t>_TP</w:t>
    </w:r>
    <w:r w:rsidR="00D04E52">
      <w:rPr>
        <w:sz w:val="16"/>
        <w:szCs w:val="16"/>
        <w:lang w:val="de-DE"/>
      </w:rPr>
      <w:t>_WEB_DEV</w:t>
    </w:r>
    <w:r w:rsidR="005433EB" w:rsidRPr="0067036F">
      <w:rPr>
        <w:sz w:val="16"/>
        <w:szCs w:val="16"/>
        <w:lang w:val="de-DE"/>
      </w:rPr>
      <w:t xml:space="preserve">_ </w:t>
    </w:r>
    <w:proofErr w:type="spellStart"/>
    <w:r w:rsidR="0067036F" w:rsidRPr="0067036F">
      <w:rPr>
        <w:sz w:val="16"/>
        <w:szCs w:val="16"/>
        <w:lang w:val="de-DE"/>
      </w:rPr>
      <w:t>Startech’s</w:t>
    </w:r>
    <w:proofErr w:type="spellEnd"/>
    <w:r w:rsidR="0067036F" w:rsidRPr="0067036F">
      <w:rPr>
        <w:sz w:val="16"/>
        <w:szCs w:val="16"/>
        <w:lang w:val="de-DE"/>
      </w:rPr>
      <w:t xml:space="preserve"> Da</w:t>
    </w:r>
    <w:r w:rsidR="0067036F">
      <w:rPr>
        <w:sz w:val="16"/>
        <w:szCs w:val="16"/>
        <w:lang w:val="de-DE"/>
      </w:rPr>
      <w:t>ys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9B9CC" w14:textId="77777777"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20EA4" w14:textId="77777777" w:rsidR="008933AD" w:rsidRDefault="008933AD">
      <w:r>
        <w:separator/>
      </w:r>
    </w:p>
  </w:footnote>
  <w:footnote w:type="continuationSeparator" w:id="0">
    <w:p w14:paraId="28D73023" w14:textId="77777777" w:rsidR="008933AD" w:rsidRDefault="008933AD" w:rsidP="00313492">
      <w:r>
        <w:continuationSeparator/>
      </w:r>
    </w:p>
    <w:p w14:paraId="625E87F4" w14:textId="77777777" w:rsidR="008933AD" w:rsidRDefault="008933AD" w:rsidP="00313492"/>
    <w:p w14:paraId="5F92824A" w14:textId="77777777" w:rsidR="008933AD" w:rsidRDefault="008933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58818" w14:textId="77777777" w:rsidR="006E26EF" w:rsidRDefault="006E26EF" w:rsidP="00313492">
    <w:pPr>
      <w:pStyle w:val="En-tte"/>
    </w:pPr>
    <w:r w:rsidRPr="00A77E62">
      <w:rPr>
        <w:noProof/>
        <w:lang w:val="fr-BE" w:eastAsia="fr-BE"/>
      </w:rPr>
      <w:drawing>
        <wp:anchor distT="0" distB="0" distL="114300" distR="114300" simplePos="0" relativeHeight="251655168" behindDoc="0" locked="0" layoutInCell="1" allowOverlap="1" wp14:anchorId="24F2CA9C" wp14:editId="115381FD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3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 wp14:anchorId="4BAE8D0B" wp14:editId="0265B97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3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21299" w14:textId="77777777" w:rsidR="006E26EF" w:rsidRDefault="00460D12" w:rsidP="00313492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1387BA62" wp14:editId="5905FA06">
          <wp:extent cx="866790" cy="895350"/>
          <wp:effectExtent l="0" t="0" r="9525" b="0"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4054" cy="902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CC5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5555A067" wp14:editId="50F782A8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8255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135DCE" w14:textId="77777777"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55A067" id="Rectangle 2" o:spid="_x0000_s1026" style="position:absolute;margin-left:-74.55pt;margin-top:-28.35pt;width:620.35pt;height:860.5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14:paraId="50135DCE" w14:textId="77777777"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FC1EF" w14:textId="77777777" w:rsidR="006E26EF" w:rsidRDefault="00460D12" w:rsidP="00313492">
    <w:pPr>
      <w:pStyle w:val="En-tte"/>
    </w:pPr>
    <w:r>
      <w:t xml:space="preserve">                                                                                                                                                     </w:t>
    </w:r>
    <w:r>
      <w:rPr>
        <w:noProof/>
        <w:lang w:val="fr-BE" w:eastAsia="fr-BE"/>
      </w:rPr>
      <w:drawing>
        <wp:inline distT="0" distB="0" distL="0" distR="0" wp14:anchorId="2FFB788A" wp14:editId="5D4C23CB">
          <wp:extent cx="783799" cy="809625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134" cy="825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D124E" w:rsidRPr="00BD124E">
      <w:rPr>
        <w:noProof/>
        <w:lang w:val="fr-BE" w:eastAsia="fr-BE"/>
      </w:rPr>
      <w:drawing>
        <wp:anchor distT="0" distB="0" distL="114300" distR="114300" simplePos="0" relativeHeight="251656192" behindDoc="1" locked="0" layoutInCell="1" allowOverlap="1" wp14:anchorId="4D05FE88" wp14:editId="7A0294CC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5661084"/>
    <w:multiLevelType w:val="hybridMultilevel"/>
    <w:tmpl w:val="75DCD54A"/>
    <w:lvl w:ilvl="0" w:tplc="0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M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M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E0A17"/>
    <w:multiLevelType w:val="hybridMultilevel"/>
    <w:tmpl w:val="6ED8DE7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3066CAE"/>
    <w:multiLevelType w:val="hybridMultilevel"/>
    <w:tmpl w:val="53C28F6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A4D38"/>
    <w:multiLevelType w:val="hybridMultilevel"/>
    <w:tmpl w:val="10EEC4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1"/>
  </w:num>
  <w:num w:numId="13">
    <w:abstractNumId w:val="18"/>
  </w:num>
  <w:num w:numId="14">
    <w:abstractNumId w:val="11"/>
    <w:lvlOverride w:ilvl="0">
      <w:startOverride w:val="1"/>
    </w:lvlOverride>
  </w:num>
  <w:num w:numId="15">
    <w:abstractNumId w:val="15"/>
  </w:num>
  <w:num w:numId="16">
    <w:abstractNumId w:val="13"/>
  </w:num>
  <w:num w:numId="17">
    <w:abstractNumId w:val="10"/>
  </w:num>
  <w:num w:numId="18">
    <w:abstractNumId w:val="24"/>
  </w:num>
  <w:num w:numId="19">
    <w:abstractNumId w:val="14"/>
  </w:num>
  <w:num w:numId="20">
    <w:abstractNumId w:val="21"/>
  </w:num>
  <w:num w:numId="21">
    <w:abstractNumId w:val="23"/>
  </w:num>
  <w:num w:numId="22">
    <w:abstractNumId w:val="16"/>
  </w:num>
  <w:num w:numId="23">
    <w:abstractNumId w:val="17"/>
  </w:num>
  <w:num w:numId="24">
    <w:abstractNumId w:val="19"/>
  </w:num>
  <w:num w:numId="25">
    <w:abstractNumId w:val="1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3526B"/>
    <w:rsid w:val="0004705C"/>
    <w:rsid w:val="00050DCE"/>
    <w:rsid w:val="00052F6D"/>
    <w:rsid w:val="00066641"/>
    <w:rsid w:val="00076CD5"/>
    <w:rsid w:val="000B2683"/>
    <w:rsid w:val="000E219D"/>
    <w:rsid w:val="000F4A5C"/>
    <w:rsid w:val="001172EF"/>
    <w:rsid w:val="0012553C"/>
    <w:rsid w:val="00134547"/>
    <w:rsid w:val="00157228"/>
    <w:rsid w:val="0016612D"/>
    <w:rsid w:val="00170A42"/>
    <w:rsid w:val="00191346"/>
    <w:rsid w:val="00191E5F"/>
    <w:rsid w:val="00192D2B"/>
    <w:rsid w:val="001A554B"/>
    <w:rsid w:val="001C2B30"/>
    <w:rsid w:val="001C5F88"/>
    <w:rsid w:val="001D2A2B"/>
    <w:rsid w:val="001E4FDC"/>
    <w:rsid w:val="001E5A60"/>
    <w:rsid w:val="00210EF3"/>
    <w:rsid w:val="00264847"/>
    <w:rsid w:val="0028291C"/>
    <w:rsid w:val="002B1320"/>
    <w:rsid w:val="002D2E0E"/>
    <w:rsid w:val="002D40D7"/>
    <w:rsid w:val="00300343"/>
    <w:rsid w:val="003133A3"/>
    <w:rsid w:val="00313492"/>
    <w:rsid w:val="003147E8"/>
    <w:rsid w:val="0032135D"/>
    <w:rsid w:val="00336548"/>
    <w:rsid w:val="00363918"/>
    <w:rsid w:val="00366A2E"/>
    <w:rsid w:val="0038099A"/>
    <w:rsid w:val="003860B2"/>
    <w:rsid w:val="003A308C"/>
    <w:rsid w:val="003A3137"/>
    <w:rsid w:val="003F39F8"/>
    <w:rsid w:val="003F4CD7"/>
    <w:rsid w:val="00413188"/>
    <w:rsid w:val="004605D7"/>
    <w:rsid w:val="00460D12"/>
    <w:rsid w:val="00462CB3"/>
    <w:rsid w:val="004B6102"/>
    <w:rsid w:val="004B6219"/>
    <w:rsid w:val="004C77A7"/>
    <w:rsid w:val="004D3337"/>
    <w:rsid w:val="005172C9"/>
    <w:rsid w:val="0051761D"/>
    <w:rsid w:val="00526240"/>
    <w:rsid w:val="005433EB"/>
    <w:rsid w:val="005569E2"/>
    <w:rsid w:val="005C1F3D"/>
    <w:rsid w:val="005F01CC"/>
    <w:rsid w:val="005F3266"/>
    <w:rsid w:val="005F5885"/>
    <w:rsid w:val="006023B5"/>
    <w:rsid w:val="00630EB3"/>
    <w:rsid w:val="0067036F"/>
    <w:rsid w:val="00673AA4"/>
    <w:rsid w:val="006742B4"/>
    <w:rsid w:val="0068739B"/>
    <w:rsid w:val="00692D20"/>
    <w:rsid w:val="006E26EF"/>
    <w:rsid w:val="006E6918"/>
    <w:rsid w:val="007754E0"/>
    <w:rsid w:val="00796CC5"/>
    <w:rsid w:val="007A4C1D"/>
    <w:rsid w:val="007C4741"/>
    <w:rsid w:val="007C4BB2"/>
    <w:rsid w:val="007E236F"/>
    <w:rsid w:val="007F212B"/>
    <w:rsid w:val="008362E2"/>
    <w:rsid w:val="00837431"/>
    <w:rsid w:val="008429C5"/>
    <w:rsid w:val="0087692A"/>
    <w:rsid w:val="008827AA"/>
    <w:rsid w:val="00887D98"/>
    <w:rsid w:val="008933AD"/>
    <w:rsid w:val="008A3942"/>
    <w:rsid w:val="008B3BFB"/>
    <w:rsid w:val="008D0279"/>
    <w:rsid w:val="008D244F"/>
    <w:rsid w:val="008F5CF8"/>
    <w:rsid w:val="0092112F"/>
    <w:rsid w:val="00951146"/>
    <w:rsid w:val="00971763"/>
    <w:rsid w:val="0098297B"/>
    <w:rsid w:val="00987A9F"/>
    <w:rsid w:val="009A0E83"/>
    <w:rsid w:val="00A1441B"/>
    <w:rsid w:val="00A25D73"/>
    <w:rsid w:val="00A51424"/>
    <w:rsid w:val="00A77E62"/>
    <w:rsid w:val="00A87D63"/>
    <w:rsid w:val="00A9224B"/>
    <w:rsid w:val="00A96AFC"/>
    <w:rsid w:val="00AB0C68"/>
    <w:rsid w:val="00AC0B31"/>
    <w:rsid w:val="00AE678A"/>
    <w:rsid w:val="00B019EC"/>
    <w:rsid w:val="00B11358"/>
    <w:rsid w:val="00B40AE0"/>
    <w:rsid w:val="00B4527A"/>
    <w:rsid w:val="00B74F2D"/>
    <w:rsid w:val="00BB25F6"/>
    <w:rsid w:val="00BD124E"/>
    <w:rsid w:val="00BD6302"/>
    <w:rsid w:val="00BE3BAD"/>
    <w:rsid w:val="00BE57EF"/>
    <w:rsid w:val="00C174E5"/>
    <w:rsid w:val="00C47C3D"/>
    <w:rsid w:val="00C77D08"/>
    <w:rsid w:val="00CA588A"/>
    <w:rsid w:val="00CD3200"/>
    <w:rsid w:val="00CD605B"/>
    <w:rsid w:val="00D04318"/>
    <w:rsid w:val="00D04BE0"/>
    <w:rsid w:val="00D04E52"/>
    <w:rsid w:val="00D22F0A"/>
    <w:rsid w:val="00D333DE"/>
    <w:rsid w:val="00DA3F51"/>
    <w:rsid w:val="00DA68E9"/>
    <w:rsid w:val="00DC0ACF"/>
    <w:rsid w:val="00DE0020"/>
    <w:rsid w:val="00DE4BF1"/>
    <w:rsid w:val="00DF25B9"/>
    <w:rsid w:val="00E24DF3"/>
    <w:rsid w:val="00E355A4"/>
    <w:rsid w:val="00E471FC"/>
    <w:rsid w:val="00E6483A"/>
    <w:rsid w:val="00E92205"/>
    <w:rsid w:val="00ED49D4"/>
    <w:rsid w:val="00EF6E85"/>
    <w:rsid w:val="00F0109D"/>
    <w:rsid w:val="00F4251E"/>
    <w:rsid w:val="00F70023"/>
    <w:rsid w:val="00F729AF"/>
    <w:rsid w:val="00FA0688"/>
    <w:rsid w:val="00FB38B1"/>
    <w:rsid w:val="00FC010B"/>
    <w:rsid w:val="00FE0C3D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F8671D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rsid w:val="003133A3"/>
    <w:rPr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1Car">
    <w:name w:val="Titre 1 Car"/>
    <w:basedOn w:val="Policepardfaut"/>
    <w:link w:val="Titre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7E62"/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rsid w:val="00300343"/>
    <w:rPr>
      <w:rFonts w:ascii="Frutiger LT Com 45 Light" w:hAnsi="Frutiger LT Com 45 Light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itre2Car">
    <w:name w:val="Titre 2 Car"/>
    <w:basedOn w:val="Policepardfaut"/>
    <w:link w:val="Titre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itre4Car">
    <w:name w:val="Titre 4 Car"/>
    <w:basedOn w:val="Policepardfaut"/>
    <w:link w:val="Titre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C6BE-422B-40B3-84AE-679712EA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145</TotalTime>
  <Pages>6</Pages>
  <Words>719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Pierre Charlier</cp:lastModifiedBy>
  <cp:revision>15</cp:revision>
  <cp:lastPrinted>2015-07-28T06:16:00Z</cp:lastPrinted>
  <dcterms:created xsi:type="dcterms:W3CDTF">2022-10-24T09:37:00Z</dcterms:created>
  <dcterms:modified xsi:type="dcterms:W3CDTF">2022-11-08T14:41:00Z</dcterms:modified>
</cp:coreProperties>
</file>